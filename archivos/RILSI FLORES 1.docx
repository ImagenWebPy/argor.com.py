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EF" w:rsidRDefault="00301A87">
      <w:r w:rsidRPr="006F118F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944FF39" wp14:editId="56FFF6E9">
            <wp:simplePos x="0" y="0"/>
            <wp:positionH relativeFrom="column">
              <wp:posOffset>104775</wp:posOffset>
            </wp:positionH>
            <wp:positionV relativeFrom="paragraph">
              <wp:posOffset>285751</wp:posOffset>
            </wp:positionV>
            <wp:extent cx="942340" cy="1123830"/>
            <wp:effectExtent l="0" t="0" r="0" b="635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1_resume_semana3_mexico_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069" cy="1125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2C6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F374DB" wp14:editId="21D6ACA2">
                <wp:simplePos x="0" y="0"/>
                <wp:positionH relativeFrom="page">
                  <wp:posOffset>2540635</wp:posOffset>
                </wp:positionH>
                <wp:positionV relativeFrom="paragraph">
                  <wp:posOffset>105410</wp:posOffset>
                </wp:positionV>
                <wp:extent cx="4554220" cy="1494155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220" cy="149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:rsidR="007E5EAB" w:rsidRPr="00C8517C" w:rsidRDefault="007E5EAB" w:rsidP="007E5EAB">
                            <w:pPr>
                              <w:spacing w:line="240" w:lineRule="auto"/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C8517C">
                              <w:rPr>
                                <w:rFonts w:ascii="Cambria" w:eastAsia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Nacionalidad:</w:t>
                            </w:r>
                            <w:r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Paraguaya     </w:t>
                            </w:r>
                            <w:r w:rsidR="009314F3"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 </w:t>
                            </w:r>
                            <w:r w:rsidR="003A12C6"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  </w:t>
                            </w:r>
                            <w:r w:rsidR="003A12C6" w:rsidRPr="009314F3">
                              <w:rPr>
                                <w:rFonts w:ascii="Cambria" w:eastAsia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Cuidad:</w:t>
                            </w:r>
                            <w:r w:rsidR="003A12C6"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Asunción</w:t>
                            </w:r>
                          </w:p>
                          <w:p w:rsidR="007E5EAB" w:rsidRPr="00C8517C" w:rsidRDefault="007E5EAB" w:rsidP="007E5EAB">
                            <w:pPr>
                              <w:spacing w:line="240" w:lineRule="auto"/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C8517C">
                              <w:rPr>
                                <w:rFonts w:ascii="Cambria" w:eastAsia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Dirección</w:t>
                            </w:r>
                            <w:r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: T. S. Mongelos Nº1985  </w:t>
                            </w:r>
                            <w:r w:rsidR="003A12C6"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  </w:t>
                            </w:r>
                            <w:r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</w:t>
                            </w:r>
                            <w:r w:rsidR="003A12C6">
                              <w:rPr>
                                <w:rFonts w:ascii="Cambria" w:eastAsia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C.I. Nº </w:t>
                            </w:r>
                            <w:r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5</w:t>
                            </w:r>
                            <w:r w:rsidR="003A12C6"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367</w:t>
                            </w:r>
                            <w:r w:rsidR="003A12C6"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203</w:t>
                            </w:r>
                          </w:p>
                          <w:p w:rsidR="007E5EAB" w:rsidRDefault="007E5EAB" w:rsidP="007E5EAB">
                            <w:pPr>
                              <w:spacing w:line="240" w:lineRule="auto"/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eastAsia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Cel. Nro</w:t>
                            </w:r>
                            <w:r w:rsidRPr="00C8517C">
                              <w:rPr>
                                <w:rFonts w:ascii="Cambria" w:eastAsia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 (0985) 796-256               </w:t>
                            </w:r>
                          </w:p>
                          <w:p w:rsidR="007E5EAB" w:rsidRPr="00C8517C" w:rsidRDefault="007E5EAB" w:rsidP="007E5EAB">
                            <w:pPr>
                              <w:spacing w:line="240" w:lineRule="auto"/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8517C">
                              <w:rPr>
                                <w:rFonts w:ascii="Cambria" w:eastAsia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 rilsiflo123</w:t>
                            </w:r>
                            <w:r w:rsidRPr="00C8517C">
                              <w:rPr>
                                <w:rFonts w:ascii="Cambria" w:eastAsia="Cambria" w:hAnsi="Cambria" w:cs="Times New Roman"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@gmail.com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374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05pt;margin-top:8.3pt;width:358.6pt;height:117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" filled="f" stroked="f">
                <v:textbox>
                  <w:txbxContent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</w:p>
                    <w:p w:rsidR="007E5EAB" w:rsidRPr="00C8517C" w:rsidRDefault="007E5EAB" w:rsidP="007E5EAB">
                      <w:pPr>
                        <w:spacing w:line="240" w:lineRule="auto"/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 w:rsidRPr="00C8517C">
                        <w:rPr>
                          <w:rFonts w:ascii="Cambria" w:eastAsia="Cambria" w:hAnsi="Cambria" w:cs="Times New Roman"/>
                          <w:b/>
                          <w:color w:val="000000"/>
                          <w:sz w:val="24"/>
                          <w:szCs w:val="24"/>
                          <w:lang w:val="es-ES_tradnl"/>
                        </w:rPr>
                        <w:t>Nacionalidad:</w:t>
                      </w:r>
                      <w:r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Paraguaya     </w:t>
                      </w:r>
                      <w:r w:rsidR="009314F3"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 </w:t>
                      </w:r>
                      <w:r w:rsidR="003A12C6"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         </w:t>
                      </w:r>
                      <w:r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  </w:t>
                      </w:r>
                      <w:r w:rsidR="003A12C6" w:rsidRPr="009314F3">
                        <w:rPr>
                          <w:rFonts w:ascii="Cambria" w:eastAsia="Cambria" w:hAnsi="Cambria" w:cs="Times New Roman"/>
                          <w:b/>
                          <w:color w:val="000000"/>
                          <w:sz w:val="24"/>
                          <w:szCs w:val="24"/>
                          <w:lang w:val="es-ES_tradnl"/>
                        </w:rPr>
                        <w:t>Cuidad:</w:t>
                      </w:r>
                      <w:r w:rsidR="003A12C6"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Asunción</w:t>
                      </w:r>
                    </w:p>
                    <w:p w:rsidR="007E5EAB" w:rsidRPr="00C8517C" w:rsidRDefault="007E5EAB" w:rsidP="007E5EAB">
                      <w:pPr>
                        <w:spacing w:line="240" w:lineRule="auto"/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 w:rsidRPr="00C8517C">
                        <w:rPr>
                          <w:rFonts w:ascii="Cambria" w:eastAsia="Cambria" w:hAnsi="Cambria" w:cs="Times New Roman"/>
                          <w:b/>
                          <w:color w:val="000000"/>
                          <w:sz w:val="24"/>
                          <w:szCs w:val="24"/>
                          <w:lang w:val="es-ES_tradnl"/>
                        </w:rPr>
                        <w:t>Dirección</w:t>
                      </w:r>
                      <w:r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: T. S. Mongelos Nº1985  </w:t>
                      </w:r>
                      <w:r w:rsidR="003A12C6"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  </w:t>
                      </w:r>
                      <w:r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</w:t>
                      </w:r>
                      <w:r w:rsidR="003A12C6">
                        <w:rPr>
                          <w:rFonts w:ascii="Cambria" w:eastAsia="Cambria" w:hAnsi="Cambria" w:cs="Times New Roman"/>
                          <w:b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C.I. Nº </w:t>
                      </w:r>
                      <w:r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>5</w:t>
                      </w:r>
                      <w:r w:rsidR="003A12C6"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>.</w:t>
                      </w:r>
                      <w:r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>367</w:t>
                      </w:r>
                      <w:r w:rsidR="003A12C6"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>.</w:t>
                      </w:r>
                      <w:r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es-ES_tradnl"/>
                        </w:rPr>
                        <w:t>203</w:t>
                      </w:r>
                    </w:p>
                    <w:p w:rsidR="007E5EAB" w:rsidRDefault="007E5EAB" w:rsidP="007E5EAB">
                      <w:pPr>
                        <w:spacing w:line="240" w:lineRule="auto"/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ambria" w:eastAsia="Cambria" w:hAnsi="Cambria" w:cs="Times New Roman"/>
                          <w:b/>
                          <w:color w:val="000000"/>
                          <w:sz w:val="24"/>
                          <w:szCs w:val="24"/>
                          <w:lang w:val="pt-BR"/>
                        </w:rPr>
                        <w:t>Cel. Nro</w:t>
                      </w:r>
                      <w:r w:rsidRPr="00C8517C">
                        <w:rPr>
                          <w:rFonts w:ascii="Cambria" w:eastAsia="Cambria" w:hAnsi="Cambria" w:cs="Times New Roman"/>
                          <w:b/>
                          <w:color w:val="000000"/>
                          <w:sz w:val="24"/>
                          <w:szCs w:val="24"/>
                          <w:lang w:val="pt-BR"/>
                        </w:rPr>
                        <w:t>:</w:t>
                      </w:r>
                      <w:r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pt-BR"/>
                        </w:rPr>
                        <w:t xml:space="preserve"> (0985) 796-256               </w:t>
                      </w:r>
                    </w:p>
                    <w:p w:rsidR="007E5EAB" w:rsidRPr="00C8517C" w:rsidRDefault="007E5EAB" w:rsidP="007E5EAB">
                      <w:pPr>
                        <w:spacing w:line="240" w:lineRule="auto"/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pt-BR"/>
                        </w:rPr>
                      </w:pPr>
                      <w:r w:rsidRPr="00C8517C">
                        <w:rPr>
                          <w:rFonts w:ascii="Cambria" w:eastAsia="Cambria" w:hAnsi="Cambria" w:cs="Times New Roman"/>
                          <w:b/>
                          <w:color w:val="000000"/>
                          <w:sz w:val="24"/>
                          <w:szCs w:val="24"/>
                          <w:lang w:val="pt-BR"/>
                        </w:rPr>
                        <w:t>E-mail:</w:t>
                      </w:r>
                      <w:r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pt-BR"/>
                        </w:rPr>
                        <w:t xml:space="preserve"> rilsiflo123</w:t>
                      </w:r>
                      <w:r w:rsidRPr="00C8517C">
                        <w:rPr>
                          <w:rFonts w:ascii="Cambria" w:eastAsia="Cambria" w:hAnsi="Cambria" w:cs="Times New Roman"/>
                          <w:color w:val="000000"/>
                          <w:sz w:val="24"/>
                          <w:szCs w:val="24"/>
                          <w:lang w:val="pt-BR"/>
                        </w:rPr>
                        <w:t>@gmail.com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B6BA2" w:rsidRPr="006F11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8C1220" wp14:editId="2FA0074E">
                <wp:simplePos x="0" y="0"/>
                <wp:positionH relativeFrom="column">
                  <wp:posOffset>1547446</wp:posOffset>
                </wp:positionH>
                <wp:positionV relativeFrom="paragraph">
                  <wp:posOffset>8793</wp:posOffset>
                </wp:positionV>
                <wp:extent cx="4782820" cy="1591408"/>
                <wp:effectExtent l="0" t="0" r="17780" b="27940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2820" cy="1591408"/>
                        </a:xfrm>
                        <a:prstGeom prst="roundRect">
                          <a:avLst>
                            <a:gd name="adj" fmla="val 2533"/>
                          </a:avLst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B5DE0" id="Rectángulo redondeado 279" o:spid="_x0000_s1026" style="position:absolute;margin-left:121.85pt;margin-top:.7pt;width:376.6pt;height:12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" filled="f" strokecolor="#6179aa" strokeweight="1pt">
                <v:stroke joinstyle="miter"/>
              </v:roundrect>
            </w:pict>
          </mc:Fallback>
        </mc:AlternateContent>
      </w:r>
      <w:r w:rsidR="006F118F" w:rsidRPr="006F11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4B0343E" wp14:editId="66D10211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23F24" id="Rectángulo 278" o:spid="_x0000_s1026" style="position:absolute;margin-left:.75pt;margin-top:-72.35pt;width:32.7pt;height:844.6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="006F118F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267BC75" wp14:editId="70B5C27F">
                <wp:simplePos x="0" y="0"/>
                <wp:positionH relativeFrom="margin">
                  <wp:posOffset>1630045</wp:posOffset>
                </wp:positionH>
                <wp:positionV relativeFrom="paragraph">
                  <wp:posOffset>-296545</wp:posOffset>
                </wp:positionV>
                <wp:extent cx="3997960" cy="1404620"/>
                <wp:effectExtent l="0" t="0" r="254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B5268E" w:rsidRDefault="007E5EAB" w:rsidP="006F118F">
                            <w:pPr>
                              <w:spacing w:after="0"/>
                              <w:rPr>
                                <w:rFonts w:ascii="Britannic Bold" w:hAnsi="Britannic Bold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B5268E">
                              <w:rPr>
                                <w:rFonts w:ascii="Britannic Bold" w:hAnsi="Britannic Bold"/>
                                <w:b/>
                                <w:color w:val="6179AA"/>
                                <w:sz w:val="36"/>
                                <w:szCs w:val="36"/>
                              </w:rPr>
                              <w:t>RILSI YOHANA FLORES BENITEZ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7BC75" id="_x0000_s1027" type="#_x0000_t202" style="position:absolute;margin-left:128.35pt;margin-top:-23.35pt;width:314.8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" stroked="f">
                <v:textbox style="mso-fit-shape-to-text:t">
                  <w:txbxContent>
                    <w:p w:rsidR="006F118F" w:rsidRPr="00B5268E" w:rsidRDefault="007E5EAB" w:rsidP="006F118F">
                      <w:pPr>
                        <w:spacing w:after="0"/>
                        <w:rPr>
                          <w:rFonts w:ascii="Britannic Bold" w:hAnsi="Britannic Bold"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B5268E">
                        <w:rPr>
                          <w:rFonts w:ascii="Britannic Bold" w:hAnsi="Britannic Bold"/>
                          <w:b/>
                          <w:color w:val="6179AA"/>
                          <w:sz w:val="36"/>
                          <w:szCs w:val="36"/>
                        </w:rPr>
                        <w:t>RILSI YOHANA FLORES BENITEZ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07B0" w:rsidRDefault="006607B0">
      <w:r>
        <w:t xml:space="preserve"> </w:t>
      </w:r>
    </w:p>
    <w:p w:rsidR="006607B0" w:rsidRDefault="006607B0"/>
    <w:p w:rsidR="006607B0" w:rsidRDefault="006607B0"/>
    <w:p w:rsidR="006607B0" w:rsidRDefault="006607B0"/>
    <w:p w:rsidR="006607B0" w:rsidRDefault="006607B0"/>
    <w:p w:rsidR="006607B0" w:rsidRDefault="00FC343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77838" wp14:editId="4E4BE1DF">
                <wp:simplePos x="0" y="0"/>
                <wp:positionH relativeFrom="margin">
                  <wp:align>left</wp:align>
                </wp:positionH>
                <wp:positionV relativeFrom="paragraph">
                  <wp:posOffset>2743200</wp:posOffset>
                </wp:positionV>
                <wp:extent cx="6030644" cy="1000125"/>
                <wp:effectExtent l="0" t="0" r="825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644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B49" w:rsidRDefault="00E57B7B" w:rsidP="00331B49">
                            <w:pPr>
                              <w:jc w:val="both"/>
                            </w:pPr>
                            <w:r w:rsidRPr="00FC343C">
                              <w:t xml:space="preserve">Organizar y archivar documentos contables, ingresos de comprobante a sistema contable, elaboración y control de libros compras y ventas, </w:t>
                            </w:r>
                            <w:bookmarkStart w:id="0" w:name="_GoBack"/>
                            <w:bookmarkEnd w:id="0"/>
                            <w:r w:rsidR="0013648E">
                              <w:t>facturación, llenar</w:t>
                            </w:r>
                            <w:r w:rsidRPr="00FC343C">
                              <w:t xml:space="preserve">  formulario 120.</w:t>
                            </w:r>
                          </w:p>
                          <w:p w:rsidR="00E57B7B" w:rsidRPr="00FC343C" w:rsidRDefault="00E57B7B" w:rsidP="00331B49">
                            <w:pPr>
                              <w:jc w:val="both"/>
                            </w:pPr>
                            <w:r w:rsidRPr="00331B49">
                              <w:rPr>
                                <w:b/>
                              </w:rPr>
                              <w:t>Logros:</w:t>
                            </w:r>
                            <w:r w:rsidR="00FC343C">
                              <w:t xml:space="preserve"> Desenvolver </w:t>
                            </w:r>
                            <w:r w:rsidR="007B1498" w:rsidRPr="00FC343C">
                              <w:t>dentro de la oficina</w:t>
                            </w:r>
                            <w:r w:rsidR="00FC343C">
                              <w:t>, a</w:t>
                            </w:r>
                            <w:r w:rsidR="007B1498" w:rsidRPr="00FC343C">
                              <w:t xml:space="preserve">prender </w:t>
                            </w:r>
                            <w:r w:rsidR="00FC343C" w:rsidRPr="00FC343C">
                              <w:t>más</w:t>
                            </w:r>
                            <w:r w:rsidR="007B1498" w:rsidRPr="00FC343C">
                              <w:t xml:space="preserve"> ya que no es lo mismo la contabilidad en la aula que en la empresa</w:t>
                            </w:r>
                            <w:r w:rsidR="00FC343C">
                              <w:t>, aprender a utilizar algunos  sistema contable, puntualidad.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7838" id="Cuadro de texto 5" o:spid="_x0000_s1028" type="#_x0000_t202" style="position:absolute;margin-left:0;margin-top:3in;width:474.85pt;height:78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" fillcolor="white [3201]" stroked="f" strokeweight=".5pt">
                <v:textbox>
                  <w:txbxContent>
                    <w:p w:rsidR="00331B49" w:rsidRDefault="00E57B7B" w:rsidP="00331B49">
                      <w:pPr>
                        <w:jc w:val="both"/>
                      </w:pPr>
                      <w:r w:rsidRPr="00FC343C">
                        <w:t xml:space="preserve">Organizar y archivar documentos contables, ingresos de comprobante a sistema contable, elaboración y control de libros compras y ventas, </w:t>
                      </w:r>
                      <w:bookmarkStart w:id="1" w:name="_GoBack"/>
                      <w:bookmarkEnd w:id="1"/>
                      <w:r w:rsidR="0013648E">
                        <w:t>facturación, llenar</w:t>
                      </w:r>
                      <w:r w:rsidRPr="00FC343C">
                        <w:t xml:space="preserve">  formulario 120.</w:t>
                      </w:r>
                    </w:p>
                    <w:p w:rsidR="00E57B7B" w:rsidRPr="00FC343C" w:rsidRDefault="00E57B7B" w:rsidP="00331B49">
                      <w:pPr>
                        <w:jc w:val="both"/>
                      </w:pPr>
                      <w:r w:rsidRPr="00331B49">
                        <w:rPr>
                          <w:b/>
                        </w:rPr>
                        <w:t>Logros:</w:t>
                      </w:r>
                      <w:r w:rsidR="00FC343C">
                        <w:t xml:space="preserve"> Desenvolver </w:t>
                      </w:r>
                      <w:r w:rsidR="007B1498" w:rsidRPr="00FC343C">
                        <w:t>dentro de la oficina</w:t>
                      </w:r>
                      <w:r w:rsidR="00FC343C">
                        <w:t>, a</w:t>
                      </w:r>
                      <w:r w:rsidR="007B1498" w:rsidRPr="00FC343C">
                        <w:t xml:space="preserve">prender </w:t>
                      </w:r>
                      <w:r w:rsidR="00FC343C" w:rsidRPr="00FC343C">
                        <w:t>más</w:t>
                      </w:r>
                      <w:r w:rsidR="007B1498" w:rsidRPr="00FC343C">
                        <w:t xml:space="preserve"> ya que no es lo mismo la contabilidad en la aula que en la empresa</w:t>
                      </w:r>
                      <w:r w:rsidR="00FC343C">
                        <w:t>, aprender a utilizar algunos  sistema contable, puntualidad.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68E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FB94B3" wp14:editId="45847A9B">
                <wp:simplePos x="0" y="0"/>
                <wp:positionH relativeFrom="margin">
                  <wp:posOffset>-97155</wp:posOffset>
                </wp:positionH>
                <wp:positionV relativeFrom="paragraph">
                  <wp:posOffset>79375</wp:posOffset>
                </wp:positionV>
                <wp:extent cx="6426835" cy="1450340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835" cy="1450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CDC" w:rsidRPr="00B5268E" w:rsidRDefault="00057A88" w:rsidP="00B5268E">
                            <w:pPr>
                              <w:jc w:val="both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B5268E">
                              <w:rPr>
                                <w:rFonts w:cstheme="minorHAnsi"/>
                                <w:sz w:val="24"/>
                              </w:rPr>
                              <w:t xml:space="preserve">     </w:t>
                            </w:r>
                            <w:r w:rsidRPr="00B5268E">
                              <w:rPr>
                                <w:rFonts w:cstheme="minorHAnsi"/>
                              </w:rPr>
                              <w:t xml:space="preserve">Persona amable, seria, responsable y con muchísima ganas de trabajar y de aprender. Me considero </w:t>
                            </w:r>
                            <w:r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con capacidad para trabajar bajo presión y dispuesto a trabajar en equipo</w:t>
                            </w:r>
                            <w:r w:rsidR="00341CDC"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por que suele ser </w:t>
                            </w:r>
                            <w:r w:rsidR="003E2B4B"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más</w:t>
                            </w:r>
                            <w:r w:rsidR="00341CDC"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A70A6B"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productivo,</w:t>
                            </w:r>
                            <w:r w:rsidR="00341CDC"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lograr las metas y objetivo trazados  por la empresa. Poner en </w:t>
                            </w:r>
                            <w:r w:rsidR="00A70A6B"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práctica</w:t>
                            </w:r>
                            <w:r w:rsidR="00341CDC"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3A12C6"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todos los conocimientos adquiridos</w:t>
                            </w:r>
                            <w:r w:rsidR="00341CDC"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durante</w:t>
                            </w:r>
                            <w:r w:rsidR="00A70A6B"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341CDC"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mi formación universitaria y poder adquirir experiencias y superación </w:t>
                            </w:r>
                            <w:r w:rsidR="00177AE7"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personal.</w:t>
                            </w:r>
                          </w:p>
                          <w:p w:rsidR="00341CDC" w:rsidRPr="00B5268E" w:rsidRDefault="00177AE7" w:rsidP="00B5268E">
                            <w:pPr>
                              <w:jc w:val="both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B5268E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No busco una empresa que me asegure un salario el resto de mi vida, sino la oportunidad de demostrar a la sociedad  que los jóvenes también tenemos posibilidades de crecer profesionalmente y dar lo mejor de nosotros mismo  a las empresas que confiaron en nuestra capacidad.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94B3" id="_x0000_s1029" type="#_x0000_t202" style="position:absolute;margin-left:-7.65pt;margin-top:6.25pt;width:506.05pt;height:114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" filled="f" stroked="f">
                <v:textbox>
                  <w:txbxContent>
                    <w:p w:rsidR="00341CDC" w:rsidRPr="00B5268E" w:rsidRDefault="00057A88" w:rsidP="00B5268E">
                      <w:pPr>
                        <w:jc w:val="both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B5268E">
                        <w:rPr>
                          <w:rFonts w:cstheme="minorHAnsi"/>
                          <w:sz w:val="24"/>
                        </w:rPr>
                        <w:t xml:space="preserve">     </w:t>
                      </w:r>
                      <w:r w:rsidRPr="00B5268E">
                        <w:rPr>
                          <w:rFonts w:cstheme="minorHAnsi"/>
                        </w:rPr>
                        <w:t xml:space="preserve">Persona amable, seria, responsable y con muchísima ganas de trabajar y de aprender. Me considero </w:t>
                      </w:r>
                      <w:r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con capacidad para trabajar bajo presión y dispuesto a trabajar en equipo</w:t>
                      </w:r>
                      <w:r w:rsidR="00341CDC"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por que suele ser </w:t>
                      </w:r>
                      <w:r w:rsidR="003E2B4B"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más</w:t>
                      </w:r>
                      <w:r w:rsidR="00341CDC"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A70A6B"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productivo,</w:t>
                      </w:r>
                      <w:r w:rsidR="00341CDC"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lograr las metas y objetivo trazados  por la empresa. Poner en </w:t>
                      </w:r>
                      <w:r w:rsidR="00A70A6B"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práctica</w:t>
                      </w:r>
                      <w:r w:rsidR="00341CDC"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3A12C6"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todos los conocimientos adquiridos</w:t>
                      </w:r>
                      <w:r w:rsidR="00341CDC"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durante</w:t>
                      </w:r>
                      <w:r w:rsidR="00A70A6B"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341CDC"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mi formación universitaria y poder adquirir experiencias y superación </w:t>
                      </w:r>
                      <w:r w:rsidR="00177AE7"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personal.</w:t>
                      </w:r>
                    </w:p>
                    <w:p w:rsidR="00341CDC" w:rsidRPr="00B5268E" w:rsidRDefault="00177AE7" w:rsidP="00B5268E">
                      <w:pPr>
                        <w:jc w:val="both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B5268E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No busco una empresa que me asegure un salario el resto de mi vida, sino la oportunidad de demostrar a la sociedad  que los jóvenes también tenemos posibilidades de crecer profesionalmente y dar lo mejor de nosotros mismo  a las empresas que confiaron en nuestra capacidad.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A2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8110840" wp14:editId="0076508D">
                <wp:simplePos x="0" y="0"/>
                <wp:positionH relativeFrom="margin">
                  <wp:posOffset>492369</wp:posOffset>
                </wp:positionH>
                <wp:positionV relativeFrom="paragraph">
                  <wp:posOffset>6524235</wp:posOffset>
                </wp:positionV>
                <wp:extent cx="4219575" cy="544830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A27133" w:rsidRDefault="00A27133" w:rsidP="00215398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A27133">
                              <w:rPr>
                                <w:rFonts w:ascii="Cambria" w:eastAsia="Cambria" w:hAnsi="Cambria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1er. Grado al 6to Grado.</w:t>
                            </w:r>
                          </w:p>
                          <w:p w:rsidR="00A27133" w:rsidRDefault="00A27133" w:rsidP="00A27133">
                            <w:pPr>
                              <w:spacing w:line="360" w:lineRule="auto"/>
                              <w:jc w:val="right"/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C8517C"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Escuela </w:t>
                            </w:r>
                            <w:r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Básica 1808.  Virgen Inmaculada Concepción</w:t>
                            </w:r>
                          </w:p>
                          <w:p w:rsidR="00215398" w:rsidRPr="006C6590" w:rsidRDefault="00215398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0840" id="_x0000_s1030" type="#_x0000_t202" style="position:absolute;margin-left:38.75pt;margin-top:513.7pt;width:332.25pt;height:42.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" filled="f" stroked="f">
                <v:textbox>
                  <w:txbxContent>
                    <w:p w:rsidR="00215398" w:rsidRPr="00A27133" w:rsidRDefault="00A27133" w:rsidP="00215398">
                      <w:pPr>
                        <w:spacing w:after="0"/>
                        <w:jc w:val="both"/>
                        <w:rPr>
                          <w:b/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A27133">
                        <w:rPr>
                          <w:rFonts w:ascii="Cambria" w:eastAsia="Cambria" w:hAnsi="Cambria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1er. Grado al 6to Grado.</w:t>
                      </w:r>
                    </w:p>
                    <w:p w:rsidR="00A27133" w:rsidRDefault="00A27133" w:rsidP="00A27133">
                      <w:pPr>
                        <w:spacing w:line="360" w:lineRule="auto"/>
                        <w:jc w:val="right"/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 w:rsidRPr="00C8517C"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Escuela </w:t>
                      </w:r>
                      <w:r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Básica 1808.  Virgen Inmaculada Concepción</w:t>
                      </w:r>
                    </w:p>
                    <w:p w:rsidR="00215398" w:rsidRPr="006C6590" w:rsidRDefault="00215398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A2" w:rsidRPr="002D21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FCE7C5" wp14:editId="62545365">
                <wp:simplePos x="0" y="0"/>
                <wp:positionH relativeFrom="margin">
                  <wp:posOffset>85191</wp:posOffset>
                </wp:positionH>
                <wp:positionV relativeFrom="paragraph">
                  <wp:posOffset>6335079</wp:posOffset>
                </wp:positionV>
                <wp:extent cx="165220" cy="107340"/>
                <wp:effectExtent l="47942" t="47308" r="35243" b="73342"/>
                <wp:wrapNone/>
                <wp:docPr id="241" name="Triángulo isóscele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65220" cy="107340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EA2E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41" o:spid="_x0000_s1026" type="#_x0000_t5" style="position:absolute;margin-left:6.7pt;margin-top:498.85pt;width:13pt;height:8.45pt;rotation:-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CB6BA2" w:rsidRPr="002D21D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58104566" wp14:editId="03432FA0">
                <wp:simplePos x="0" y="0"/>
                <wp:positionH relativeFrom="margin">
                  <wp:posOffset>290097</wp:posOffset>
                </wp:positionH>
                <wp:positionV relativeFrom="paragraph">
                  <wp:posOffset>6231596</wp:posOffset>
                </wp:positionV>
                <wp:extent cx="3997960" cy="1404620"/>
                <wp:effectExtent l="0" t="0" r="254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DE" w:rsidRPr="00B5268E" w:rsidRDefault="005070EE" w:rsidP="002D21DE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i/>
                                <w:color w:val="A98E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FF0B59" w:rsidRPr="00B5268E">
                              <w:rPr>
                                <w:rFonts w:ascii="Corbel" w:hAnsi="Corbel"/>
                                <w:b/>
                                <w:i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Estudios Primarios</w:t>
                            </w:r>
                            <w:r w:rsidR="00CB6BA2" w:rsidRPr="00B5268E">
                              <w:rPr>
                                <w:rFonts w:ascii="Corbel" w:hAnsi="Corbel"/>
                                <w:b/>
                                <w:i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04566" id="_x0000_s1031" type="#_x0000_t202" style="position:absolute;margin-left:22.85pt;margin-top:490.7pt;width:314.8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" stroked="f">
                <v:textbox style="mso-fit-shape-to-text:t">
                  <w:txbxContent>
                    <w:p w:rsidR="002D21DE" w:rsidRPr="00B5268E" w:rsidRDefault="005070EE" w:rsidP="002D21DE">
                      <w:pPr>
                        <w:spacing w:after="0"/>
                        <w:rPr>
                          <w:rFonts w:ascii="Corbel" w:hAnsi="Corbel"/>
                          <w:b/>
                          <w:i/>
                          <w:color w:val="A98E50"/>
                          <w:sz w:val="28"/>
                          <w:szCs w:val="28"/>
                        </w:rPr>
                      </w:pPr>
                      <w:r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  <w:t xml:space="preserve"> </w:t>
                      </w:r>
                      <w:r w:rsidR="00FF0B59" w:rsidRPr="00B5268E">
                        <w:rPr>
                          <w:rFonts w:ascii="Corbel" w:hAnsi="Corbel"/>
                          <w:b/>
                          <w:i/>
                          <w:color w:val="806000" w:themeColor="accent4" w:themeShade="80"/>
                          <w:sz w:val="28"/>
                          <w:szCs w:val="28"/>
                        </w:rPr>
                        <w:t>Estudios Primarios</w:t>
                      </w:r>
                      <w:r w:rsidR="00CB6BA2" w:rsidRPr="00B5268E">
                        <w:rPr>
                          <w:rFonts w:ascii="Corbel" w:hAnsi="Corbel"/>
                          <w:b/>
                          <w:i/>
                          <w:color w:val="806000" w:themeColor="accent4" w:themeShade="8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A2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386D13C" wp14:editId="2615C8E9">
                <wp:simplePos x="0" y="0"/>
                <wp:positionH relativeFrom="margin">
                  <wp:posOffset>185420</wp:posOffset>
                </wp:positionH>
                <wp:positionV relativeFrom="paragraph">
                  <wp:posOffset>5817088</wp:posOffset>
                </wp:positionV>
                <wp:extent cx="2901315" cy="339725"/>
                <wp:effectExtent l="0" t="0" r="0" b="3175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31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651" w:rsidRPr="00684026" w:rsidRDefault="00FF0B59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84026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FORMACION ACADEMICA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D13C" id="_x0000_s1032" type="#_x0000_t202" style="position:absolute;margin-left:14.6pt;margin-top:458.05pt;width:228.45pt;height:26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" filled="f" stroked="f">
                <v:textbox>
                  <w:txbxContent>
                    <w:p w:rsidR="00972651" w:rsidRPr="00684026" w:rsidRDefault="00FF0B59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684026"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  <w:t>FORMACION ACADEMICA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A2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CC96285" wp14:editId="44D553EB">
                <wp:simplePos x="0" y="0"/>
                <wp:positionH relativeFrom="margin">
                  <wp:posOffset>-59788</wp:posOffset>
                </wp:positionH>
                <wp:positionV relativeFrom="paragraph">
                  <wp:posOffset>5803021</wp:posOffset>
                </wp:positionV>
                <wp:extent cx="6092190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190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5EADB0" id="Group 2" o:spid="_x0000_s1026" style="position:absolute;margin-left:-4.7pt;margin-top:456.95pt;width:479.7pt;height:24.6pt;z-index:251748352;mso-position-horizontal-relative:margin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">
                <v:rect id="Rectángulo 235" o:spid="_x0000_s1027" style="position:absolute;left:3019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/oMUA&#10;AADcAAAADwAAAGRycy9kb3ducmV2LnhtbESPQWvCQBSE7wX/w/IEb3Vj1GDTbEQKRYteql68vWZf&#10;k2D2bciuJv333YLQ4zAz3zDZejCNuFPnassKZtMIBHFhdc2lgvPp/XkFwnlkjY1lUvBDDtb56CnD&#10;VNueP+l+9KUIEHYpKqi8b1MpXVGRQTe1LXHwvm1n0AfZlVJ32Ae4aWQcRYk0WHNYqLClt4qK6/Fm&#10;FDTbl8V+lrivPj7sD3jbXhIXfSg1GQ+bVxCeBv8ffrR3WkE8X8LfmXA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OP+gxQAAANwAAAAPAAAAAAAAAAAAAAAAAJgCAABkcnMv&#10;ZG93bnJldi54bWxQSwUGAAAAAAQABAD1AAAAigMAAAAA&#10;" fillcolor="#a98e5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36" o:spid="_x0000_s1028" type="#_x0000_t75" style="position:absolute;top:86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JfFTCAAAA3AAAAA8AAABkcnMvZG93bnJldi54bWxEj09rwkAUxO8Fv8PyhN7qRgNRY1YRQajH&#10;WvH8zL78wezbJbtN0m/fLRR6HGbmN0xxmEwnBup9a1nBcpGAIC6tbrlWcPs8v21A+ICssbNMCr7J&#10;w2E/eykw13bkDxquoRYRwj5HBU0ILpfSlw0Z9AvriKNX2d5giLKvpe5xjHDTyVWSZNJgy3GhQUen&#10;hsrn9csoyLaPe70+b9zaSefHS3VJZemUep1Pxx2IQFP4D/+137WCVZrB75l4BO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yXxUwgAAANwAAAAPAAAAAAAAAAAAAAAAAJ8C&#10;AABkcnMvZG93bnJldi54bWxQSwUGAAAAAAQABAD3AAAAjgMAAAAA&#10;">
                  <v:imagedata r:id="rId12" o:title=""/>
                  <v:path arrowok="t"/>
                </v:shape>
                <v:shape id="Imagen 237" o:spid="_x0000_s1029" type="#_x0000_t75" style="position:absolute;left:57969;width:2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F2c/CAAAA3AAAAA8AAABkcnMvZG93bnJldi54bWxEj0+LwjAUxO/CfofwFrxpqoJ1u6ZlWRD0&#10;6B/2/LZ5tsXmJTTR1m9vBMHjMDO/YdbFYFpxo843lhXMpgkI4tLqhisFp+NmsgLhA7LG1jIpuJOH&#10;Iv8YrTHTtuc93Q6hEhHCPkMFdQguk9KXNRn0U+uIo3e2ncEQZVdJ3WEf4aaV8yRZSoMNx4UaHf3W&#10;VF4OV6Ng+fX/V6WblUuddL7fnXcLWTqlxp/DzzeIQEN4h1/trVYwX6TwPBOPgMw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hdnPwgAAANwAAAAPAAAAAAAAAAAAAAAAAJ8C&#10;AABkcnMvZG93bnJldi54bWxQSwUGAAAAAAQABAD3AAAAjgMAAAAA&#10;">
                  <v:imagedata r:id="rId12" o:title=""/>
                  <v:path arrowok="t"/>
                </v:shape>
                <w10:wrap anchorx="margin"/>
              </v:group>
            </w:pict>
          </mc:Fallback>
        </mc:AlternateContent>
      </w:r>
      <w:r w:rsidR="00E6460C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70142C6" wp14:editId="166B8F0F">
                <wp:simplePos x="0" y="0"/>
                <wp:positionH relativeFrom="margin">
                  <wp:align>left</wp:align>
                </wp:positionH>
                <wp:positionV relativeFrom="paragraph">
                  <wp:posOffset>4520859</wp:posOffset>
                </wp:positionV>
                <wp:extent cx="5974080" cy="1087120"/>
                <wp:effectExtent l="0" t="0" r="0" b="0"/>
                <wp:wrapSquare wrapText="bothSides"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257" w:rsidRPr="003A12C6" w:rsidRDefault="00743D20" w:rsidP="00331B49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232323"/>
                                <w:shd w:val="clear" w:color="auto" w:fill="FFFFFF"/>
                              </w:rPr>
                            </w:pPr>
                            <w:r w:rsidRPr="003A12C6">
                              <w:rPr>
                                <w:rFonts w:cstheme="minorHAnsi"/>
                                <w:color w:val="515151"/>
                              </w:rPr>
                              <w:t xml:space="preserve">   </w:t>
                            </w:r>
                            <w:r w:rsidRPr="003A12C6">
                              <w:rPr>
                                <w:rFonts w:cstheme="minorHAnsi"/>
                                <w:color w:val="232323"/>
                                <w:shd w:val="clear" w:color="auto" w:fill="FFFFFF"/>
                              </w:rPr>
                              <w:t> Responsabilidades básicas de cuidado infantil, mantenimiento general del hogar, organización de armarios y cajones,  servicios de lavandería y planchado, planificación y preparación de menú, cuidado de patio, cualquier otra tarea que el empleador requiera.</w:t>
                            </w:r>
                          </w:p>
                          <w:p w:rsidR="00743D20" w:rsidRPr="00743D20" w:rsidRDefault="00743D20" w:rsidP="00331B49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color w:val="515151"/>
                              </w:rPr>
                            </w:pPr>
                            <w:r w:rsidRPr="00331B49">
                              <w:rPr>
                                <w:rFonts w:cstheme="minorHAnsi"/>
                                <w:b/>
                                <w:color w:val="232323"/>
                                <w:shd w:val="clear" w:color="auto" w:fill="FFFFFF"/>
                              </w:rPr>
                              <w:t>Logros:</w:t>
                            </w:r>
                            <w:r w:rsidR="003A12C6">
                              <w:rPr>
                                <w:rFonts w:cstheme="minorHAnsi"/>
                                <w:color w:val="232323"/>
                                <w:shd w:val="clear" w:color="auto" w:fill="FFFFFF"/>
                              </w:rPr>
                              <w:t xml:space="preserve"> </w:t>
                            </w:r>
                            <w:r w:rsidR="00B06F55">
                              <w:rPr>
                                <w:rFonts w:cstheme="minorHAnsi"/>
                                <w:color w:val="232323"/>
                                <w:shd w:val="clear" w:color="auto" w:fill="FFFFFF"/>
                              </w:rPr>
                              <w:t xml:space="preserve">Empatía con los niños, haber realizad todas las actividades correctamente a petición </w:t>
                            </w:r>
                            <w:r w:rsidR="008601F6">
                              <w:rPr>
                                <w:rFonts w:cstheme="minorHAnsi"/>
                                <w:color w:val="232323"/>
                                <w:shd w:val="clear" w:color="auto" w:fill="FFFFFF"/>
                              </w:rPr>
                              <w:t>del empleador,</w:t>
                            </w:r>
                            <w:r w:rsidR="00331B49">
                              <w:rPr>
                                <w:rFonts w:cstheme="minorHAnsi"/>
                                <w:color w:val="232323"/>
                                <w:shd w:val="clear" w:color="auto" w:fill="FFFFFF"/>
                              </w:rPr>
                              <w:t xml:space="preserve"> mantener el orden y la paciencia</w:t>
                            </w:r>
                          </w:p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42C6" id="_x0000_s1033" type="#_x0000_t202" style="position:absolute;margin-left:0;margin-top:355.95pt;width:470.4pt;height:85.6pt;z-index:251830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" filled="f" stroked="f">
                <v:textbox>
                  <w:txbxContent>
                    <w:p w:rsidR="00C54257" w:rsidRPr="003A12C6" w:rsidRDefault="00743D20" w:rsidP="00331B49">
                      <w:pPr>
                        <w:spacing w:after="0"/>
                        <w:jc w:val="both"/>
                        <w:rPr>
                          <w:rFonts w:cstheme="minorHAnsi"/>
                          <w:color w:val="232323"/>
                          <w:shd w:val="clear" w:color="auto" w:fill="FFFFFF"/>
                        </w:rPr>
                      </w:pPr>
                      <w:r w:rsidRPr="003A12C6">
                        <w:rPr>
                          <w:rFonts w:cstheme="minorHAnsi"/>
                          <w:color w:val="515151"/>
                        </w:rPr>
                        <w:t xml:space="preserve">   </w:t>
                      </w:r>
                      <w:r w:rsidRPr="003A12C6">
                        <w:rPr>
                          <w:rFonts w:cstheme="minorHAnsi"/>
                          <w:color w:val="232323"/>
                          <w:shd w:val="clear" w:color="auto" w:fill="FFFFFF"/>
                        </w:rPr>
                        <w:t> Responsabilidades básicas de cuidado infantil, mantenimiento general del hogar, organización de armarios y cajones,  servicios de lavandería y planchado, planificación y preparación de menú, cuidado de patio, cualquier otra tarea que el empleador requiera.</w:t>
                      </w:r>
                    </w:p>
                    <w:p w:rsidR="00743D20" w:rsidRPr="00743D20" w:rsidRDefault="00743D20" w:rsidP="00331B49">
                      <w:pPr>
                        <w:spacing w:after="0"/>
                        <w:jc w:val="both"/>
                        <w:rPr>
                          <w:rFonts w:cstheme="minorHAnsi"/>
                          <w:color w:val="515151"/>
                        </w:rPr>
                      </w:pPr>
                      <w:r w:rsidRPr="00331B49">
                        <w:rPr>
                          <w:rFonts w:cstheme="minorHAnsi"/>
                          <w:b/>
                          <w:color w:val="232323"/>
                          <w:shd w:val="clear" w:color="auto" w:fill="FFFFFF"/>
                        </w:rPr>
                        <w:t>Logros:</w:t>
                      </w:r>
                      <w:r w:rsidR="003A12C6">
                        <w:rPr>
                          <w:rFonts w:cstheme="minorHAnsi"/>
                          <w:color w:val="232323"/>
                          <w:shd w:val="clear" w:color="auto" w:fill="FFFFFF"/>
                        </w:rPr>
                        <w:t xml:space="preserve"> </w:t>
                      </w:r>
                      <w:r w:rsidR="00B06F55">
                        <w:rPr>
                          <w:rFonts w:cstheme="minorHAnsi"/>
                          <w:color w:val="232323"/>
                          <w:shd w:val="clear" w:color="auto" w:fill="FFFFFF"/>
                        </w:rPr>
                        <w:t xml:space="preserve">Empatía con los niños, haber realizad todas las actividades correctamente a petición </w:t>
                      </w:r>
                      <w:r w:rsidR="008601F6">
                        <w:rPr>
                          <w:rFonts w:cstheme="minorHAnsi"/>
                          <w:color w:val="232323"/>
                          <w:shd w:val="clear" w:color="auto" w:fill="FFFFFF"/>
                        </w:rPr>
                        <w:t>del empleador,</w:t>
                      </w:r>
                      <w:r w:rsidR="00331B49">
                        <w:rPr>
                          <w:rFonts w:cstheme="minorHAnsi"/>
                          <w:color w:val="232323"/>
                          <w:shd w:val="clear" w:color="auto" w:fill="FFFFFF"/>
                        </w:rPr>
                        <w:t xml:space="preserve"> mantener el orden y la paciencia</w:t>
                      </w:r>
                    </w:p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460C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375BDFDB" wp14:editId="5AA7B13E">
                <wp:simplePos x="0" y="0"/>
                <wp:positionH relativeFrom="margin">
                  <wp:posOffset>108292</wp:posOffset>
                </wp:positionH>
                <wp:positionV relativeFrom="paragraph">
                  <wp:posOffset>4067272</wp:posOffset>
                </wp:positionV>
                <wp:extent cx="1696720" cy="492125"/>
                <wp:effectExtent l="0" t="0" r="0" b="3175"/>
                <wp:wrapSquare wrapText="bothSides"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7E5532" w:rsidRDefault="00743D20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Carolina Chamorro</w:t>
                            </w:r>
                          </w:p>
                          <w:p w:rsidR="006F118F" w:rsidRPr="003A12C6" w:rsidRDefault="00FF0B59" w:rsidP="006F118F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A12C6">
                              <w:rPr>
                                <w:rFonts w:cstheme="minorHAnsi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Duración</w:t>
                            </w:r>
                            <w:r w:rsidR="00743D20" w:rsidRPr="003A12C6">
                              <w:rPr>
                                <w:rFonts w:cstheme="minorHAnsi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6F118F" w:rsidRPr="003A12C6">
                              <w:rPr>
                                <w:rFonts w:cstheme="minorHAnsi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43D20" w:rsidRPr="003A12C6">
                              <w:rPr>
                                <w:rFonts w:cstheme="minorHAnsi"/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3 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DFDB" id="_x0000_s1034" type="#_x0000_t202" style="position:absolute;margin-left:8.55pt;margin-top:320.25pt;width:133.6pt;height:3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" filled="f" stroked="f">
                <v:textbox>
                  <w:txbxContent>
                    <w:p w:rsidR="006F118F" w:rsidRPr="007E5532" w:rsidRDefault="00743D20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Carolina Chamorro</w:t>
                      </w:r>
                    </w:p>
                    <w:p w:rsidR="006F118F" w:rsidRPr="003A12C6" w:rsidRDefault="00FF0B59" w:rsidP="006F118F">
                      <w:pPr>
                        <w:spacing w:after="0"/>
                        <w:jc w:val="both"/>
                        <w:rPr>
                          <w:rFonts w:cstheme="minorHAnsi"/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3A12C6">
                        <w:rPr>
                          <w:rFonts w:cstheme="minorHAnsi"/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>Duración</w:t>
                      </w:r>
                      <w:r w:rsidR="00743D20" w:rsidRPr="003A12C6">
                        <w:rPr>
                          <w:rFonts w:cstheme="minorHAnsi"/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6F118F" w:rsidRPr="003A12C6">
                        <w:rPr>
                          <w:rFonts w:cstheme="minorHAnsi"/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743D20" w:rsidRPr="003A12C6">
                        <w:rPr>
                          <w:rFonts w:cstheme="minorHAnsi"/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>3 años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460C" w:rsidRPr="006F11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478BCF" wp14:editId="49CB80CE">
                <wp:simplePos x="0" y="0"/>
                <wp:positionH relativeFrom="margin">
                  <wp:align>left</wp:align>
                </wp:positionH>
                <wp:positionV relativeFrom="paragraph">
                  <wp:posOffset>4084369</wp:posOffset>
                </wp:positionV>
                <wp:extent cx="2198370" cy="412750"/>
                <wp:effectExtent l="0" t="0" r="0" b="635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C2042" id="Rectángulo 348" o:spid="_x0000_s1026" style="position:absolute;margin-left:0;margin-top:321.6pt;width:173.1pt;height:32.5pt;z-index:251831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" fillcolor="#515151" stroked="f" strokeweight="1pt">
                <w10:wrap anchorx="margin"/>
              </v:rect>
            </w:pict>
          </mc:Fallback>
        </mc:AlternateContent>
      </w:r>
      <w:r w:rsidR="00E6460C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F193B60" wp14:editId="260791DE">
                <wp:simplePos x="0" y="0"/>
                <wp:positionH relativeFrom="margin">
                  <wp:posOffset>34925</wp:posOffset>
                </wp:positionH>
                <wp:positionV relativeFrom="paragraph">
                  <wp:posOffset>3728085</wp:posOffset>
                </wp:positionV>
                <wp:extent cx="3997960" cy="307340"/>
                <wp:effectExtent l="0" t="0" r="254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E6460C" w:rsidRDefault="00E57B7B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E6460C">
                              <w:rPr>
                                <w:rFonts w:ascii="Corbel" w:hAnsi="Corbel"/>
                                <w:b/>
                                <w:i/>
                                <w:color w:val="6179AA"/>
                                <w:sz w:val="30"/>
                                <w:szCs w:val="30"/>
                              </w:rPr>
                              <w:t>ENCARGADA DE</w:t>
                            </w:r>
                            <w:r w:rsidR="00743D20" w:rsidRPr="00E6460C">
                              <w:rPr>
                                <w:rFonts w:ascii="Corbel" w:hAnsi="Corbel"/>
                                <w:b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 LOS</w:t>
                            </w:r>
                            <w:r w:rsidRPr="00E6460C">
                              <w:rPr>
                                <w:rFonts w:ascii="Corbel" w:hAnsi="Corbel"/>
                                <w:b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 SERVICIOS DOMESTICO</w:t>
                            </w:r>
                            <w:r w:rsidR="00743D20" w:rsidRPr="00E6460C">
                              <w:rPr>
                                <w:rFonts w:ascii="Corbel" w:hAnsi="Corbel"/>
                                <w:b/>
                                <w:i/>
                                <w:color w:val="6179AA"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93B60" id="_x0000_s1035" type="#_x0000_t202" style="position:absolute;margin-left:2.75pt;margin-top:293.55pt;width:314.8pt;height:24.2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" stroked="f">
                <v:textbox>
                  <w:txbxContent>
                    <w:p w:rsidR="006F118F" w:rsidRPr="00E6460C" w:rsidRDefault="00E57B7B" w:rsidP="006F118F">
                      <w:pPr>
                        <w:spacing w:after="0"/>
                        <w:rPr>
                          <w:rFonts w:ascii="Corbel" w:hAnsi="Corbel"/>
                          <w:b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E6460C">
                        <w:rPr>
                          <w:rFonts w:ascii="Corbel" w:hAnsi="Corbel"/>
                          <w:b/>
                          <w:i/>
                          <w:color w:val="6179AA"/>
                          <w:sz w:val="30"/>
                          <w:szCs w:val="30"/>
                        </w:rPr>
                        <w:t>ENCARGADA DE</w:t>
                      </w:r>
                      <w:r w:rsidR="00743D20" w:rsidRPr="00E6460C">
                        <w:rPr>
                          <w:rFonts w:ascii="Corbel" w:hAnsi="Corbel"/>
                          <w:b/>
                          <w:i/>
                          <w:color w:val="6179AA"/>
                          <w:sz w:val="30"/>
                          <w:szCs w:val="30"/>
                        </w:rPr>
                        <w:t xml:space="preserve"> LOS</w:t>
                      </w:r>
                      <w:r w:rsidRPr="00E6460C">
                        <w:rPr>
                          <w:rFonts w:ascii="Corbel" w:hAnsi="Corbel"/>
                          <w:b/>
                          <w:i/>
                          <w:color w:val="6179AA"/>
                          <w:sz w:val="30"/>
                          <w:szCs w:val="30"/>
                        </w:rPr>
                        <w:t xml:space="preserve"> SERVICIOS DOMESTICO</w:t>
                      </w:r>
                      <w:r w:rsidR="00743D20" w:rsidRPr="00E6460C">
                        <w:rPr>
                          <w:rFonts w:ascii="Corbel" w:hAnsi="Corbel"/>
                          <w:b/>
                          <w:i/>
                          <w:color w:val="6179AA"/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460C" w:rsidRPr="006F11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73A9C6" wp14:editId="6F44C647">
                <wp:simplePos x="0" y="0"/>
                <wp:positionH relativeFrom="leftMargin">
                  <wp:align>right</wp:align>
                </wp:positionH>
                <wp:positionV relativeFrom="paragraph">
                  <wp:posOffset>3876089</wp:posOffset>
                </wp:positionV>
                <wp:extent cx="89535" cy="45085"/>
                <wp:effectExtent l="3175" t="0" r="8890" b="8890"/>
                <wp:wrapNone/>
                <wp:docPr id="346" name="Triángulo isóscele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66C81" id="Triángulo isósceles 346" o:spid="_x0000_s1026" type="#_x0000_t5" style="position:absolute;margin-left:-44.15pt;margin-top:305.2pt;width:7.05pt;height:3.55pt;rotation:90;z-index:2518292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" fillcolor="#6179aa" stroked="f" strokeweight="1pt">
                <w10:wrap anchorx="margin"/>
              </v:shape>
            </w:pict>
          </mc:Fallback>
        </mc:AlternateContent>
      </w:r>
      <w:r w:rsidR="00E6460C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A5889B4" wp14:editId="51A78592">
                <wp:simplePos x="0" y="0"/>
                <wp:positionH relativeFrom="margin">
                  <wp:align>left</wp:align>
                </wp:positionH>
                <wp:positionV relativeFrom="paragraph">
                  <wp:posOffset>2026822</wp:posOffset>
                </wp:positionV>
                <wp:extent cx="2180590" cy="334010"/>
                <wp:effectExtent l="0" t="0" r="0" b="889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7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E6460C" w:rsidRDefault="00177AE7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E6460C">
                              <w:rPr>
                                <w:rFonts w:ascii="Corbel" w:hAnsi="Corbel"/>
                                <w:b/>
                                <w:i/>
                                <w:color w:val="6179AA"/>
                                <w:sz w:val="30"/>
                                <w:szCs w:val="30"/>
                              </w:rPr>
                              <w:t>PASANTIA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889B4" id="_x0000_s1036" type="#_x0000_t202" style="position:absolute;margin-left:0;margin-top:159.6pt;width:171.7pt;height:26.3pt;z-index:251820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" stroked="f">
                <v:textbox>
                  <w:txbxContent>
                    <w:p w:rsidR="006F118F" w:rsidRPr="00E6460C" w:rsidRDefault="00177AE7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E6460C">
                        <w:rPr>
                          <w:rFonts w:ascii="Corbel" w:hAnsi="Corbel"/>
                          <w:b/>
                          <w:i/>
                          <w:color w:val="6179AA"/>
                          <w:sz w:val="30"/>
                          <w:szCs w:val="30"/>
                        </w:rPr>
                        <w:t>PASANTIA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460C" w:rsidRPr="006F11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94A0B0D" wp14:editId="78969F6D">
                <wp:simplePos x="0" y="0"/>
                <wp:positionH relativeFrom="margin">
                  <wp:posOffset>-19685</wp:posOffset>
                </wp:positionH>
                <wp:positionV relativeFrom="paragraph">
                  <wp:posOffset>2301240</wp:posOffset>
                </wp:positionV>
                <wp:extent cx="2198370" cy="412750"/>
                <wp:effectExtent l="0" t="0" r="0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DE887" id="Rectángulo 333" o:spid="_x0000_s1026" style="position:absolute;margin-left:-1.55pt;margin-top:181.2pt;width:173.1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" fillcolor="#515151" stroked="f" strokeweight="1pt">
                <w10:wrap anchorx="margin"/>
              </v:rect>
            </w:pict>
          </mc:Fallback>
        </mc:AlternateContent>
      </w:r>
      <w:r w:rsidR="00E6460C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27711" behindDoc="0" locked="0" layoutInCell="1" allowOverlap="1" wp14:anchorId="727C5BE3" wp14:editId="27DDF699">
                <wp:simplePos x="0" y="0"/>
                <wp:positionH relativeFrom="margin">
                  <wp:align>left</wp:align>
                </wp:positionH>
                <wp:positionV relativeFrom="paragraph">
                  <wp:posOffset>2242185</wp:posOffset>
                </wp:positionV>
                <wp:extent cx="2294255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255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Default="00177AE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 O Estudio Contable</w:t>
                            </w:r>
                          </w:p>
                          <w:p w:rsidR="006607B0" w:rsidRDefault="00FF0B59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Duración</w:t>
                            </w:r>
                            <w:r w:rsidR="006607B0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: 3 Meses</w:t>
                            </w:r>
                          </w:p>
                          <w:p w:rsidR="00177AE7" w:rsidRPr="00177AE7" w:rsidRDefault="00177AE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5BE3" id="_x0000_s1037" type="#_x0000_t202" style="position:absolute;margin-left:0;margin-top:176.55pt;width:180.65pt;height:38.75pt;z-index:25182771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" filled="f" stroked="f">
                <v:textbox>
                  <w:txbxContent>
                    <w:p w:rsidR="006F118F" w:rsidRDefault="00177AE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L O Estudio Contable</w:t>
                      </w:r>
                    </w:p>
                    <w:p w:rsidR="006607B0" w:rsidRDefault="00FF0B59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Duración</w:t>
                      </w:r>
                      <w:r w:rsidR="006607B0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: 3 Meses</w:t>
                      </w:r>
                    </w:p>
                    <w:p w:rsidR="00177AE7" w:rsidRPr="00177AE7" w:rsidRDefault="00177AE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460C" w:rsidRPr="006F11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30D4E5C" wp14:editId="2083EFD2">
                <wp:simplePos x="0" y="0"/>
                <wp:positionH relativeFrom="column">
                  <wp:posOffset>-121971</wp:posOffset>
                </wp:positionH>
                <wp:positionV relativeFrom="paragraph">
                  <wp:posOffset>2168623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073B" id="Triángulo isósceles 331" o:spid="_x0000_s1026" type="#_x0000_t5" style="position:absolute;margin-left:-9.6pt;margin-top:170.75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" fillcolor="#6179aa" stroked="f" strokeweight="1pt"/>
            </w:pict>
          </mc:Fallback>
        </mc:AlternateContent>
      </w:r>
      <w:r w:rsidR="00E6460C" w:rsidRPr="006F118F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2BC214F" wp14:editId="2656A36D">
                <wp:simplePos x="0" y="0"/>
                <wp:positionH relativeFrom="margin">
                  <wp:posOffset>131445</wp:posOffset>
                </wp:positionH>
                <wp:positionV relativeFrom="paragraph">
                  <wp:posOffset>1679575</wp:posOffset>
                </wp:positionV>
                <wp:extent cx="1630680" cy="3251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684026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84026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EXPERIENCIA</w:t>
                            </w:r>
                          </w:p>
                          <w:p w:rsidR="00E6460C" w:rsidRDefault="00E646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214F" id="_x0000_s1038" type="#_x0000_t202" style="position:absolute;margin-left:10.35pt;margin-top:132.25pt;width:128.4pt;height:25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" filled="f" stroked="f">
                <v:textbox>
                  <w:txbxContent>
                    <w:p w:rsidR="006F118F" w:rsidRPr="00684026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684026">
                        <w:rPr>
                          <w:rFonts w:ascii="Corbel" w:hAnsi="Corbel"/>
                          <w:b/>
                          <w:color w:val="FFFFFF" w:themeColor="background1"/>
                          <w:sz w:val="32"/>
                          <w:szCs w:val="32"/>
                        </w:rPr>
                        <w:t>EXPERIENCIA</w:t>
                      </w:r>
                    </w:p>
                    <w:p w:rsidR="00E6460C" w:rsidRDefault="00E6460C"/>
                  </w:txbxContent>
                </v:textbox>
                <w10:wrap type="square" anchorx="margin"/>
              </v:shape>
            </w:pict>
          </mc:Fallback>
        </mc:AlternateContent>
      </w:r>
      <w:r w:rsidR="00E6460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0942150" wp14:editId="4DCE9B41">
                <wp:simplePos x="0" y="0"/>
                <wp:positionH relativeFrom="column">
                  <wp:posOffset>-231042</wp:posOffset>
                </wp:positionH>
                <wp:positionV relativeFrom="paragraph">
                  <wp:posOffset>1683873</wp:posOffset>
                </wp:positionV>
                <wp:extent cx="6100852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8DF46C" id="Group 1" o:spid="_x0000_s1026" style="position:absolute;margin-left:-18.2pt;margin-top:132.6pt;width:480.4pt;height:24.6pt;z-index:251817984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">
                <v:rect id="Rectángulo 328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rf8MA&#10;AADcAAAADwAAAGRycy9kb3ducmV2LnhtbERPTWvCQBC9F/wPywje6qYRSkmzShWFngRTq9dJdpoE&#10;s7Mxu01if717EHp8vO90NZpG9NS52rKCl3kEgriwuuZSwfFr9/wGwnlkjY1lUnAjB6vl5CnFRNuB&#10;D9RnvhQhhF2CCirv20RKV1Rk0M1tSxy4H9sZ9AF2pdQdDiHcNDKOoldpsObQUGFLm4qKS/ZrFKyP&#10;13h/2kV/+SFbf2/lGS82vyo1m44f7yA8jf5f/HB/agWLOKwNZ8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Brf8MAAADcAAAADwAAAAAAAAAAAAAAAACYAgAAZHJzL2Rv&#10;d25yZXYueG1sUEsFBgAAAAAEAAQA9QAAAIgDAAAAAA==&#10;" fillcolor="#6179aa" stroked="f" strokeweight="1pt"/>
                <v:shape id="Imagen 360" o:spid="_x0000_s1028" type="#_x0000_t75" style="position:absolute;width:2952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aCYfBAAAA3AAAAA8AAABkcnMvZG93bnJldi54bWxET89rwjAUvg/8H8ITdpupOopUo6jg8LDL&#10;1ILHR/Nsis1LSaKt//1yGOz48f1ebQbbiif50DhWMJ1kIIgrpxuuFVzOh48FiBCRNbaOScGLAmzW&#10;o7cVFtr1/EPPU6xFCuFQoAITY1dIGSpDFsPEdcSJuzlvMSboa6k99inctnKWZbm02HBqMNjR3lB1&#10;Pz2sgs8Sv+p+lsvddVvO/ffjkHWmVOp9PGyXICIN8V/85z5qBfM8zU9n0hGQ6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VaCYfBAAAA3AAAAA8AAAAAAAAAAAAAAAAAnwIA&#10;AGRycy9kb3ducmV2LnhtbFBLBQYAAAAABAAEAPcAAACNAwAAAAA=&#10;">
                  <v:imagedata r:id="rId15" o:title=""/>
                  <v:path arrowok="t"/>
                </v:shape>
                <v:shape id="Imagen 361" o:spid="_x0000_s1029" type="#_x0000_t75" style="position:absolute;left:58055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WrBzFAAAA3AAAAA8AAABkcnMvZG93bnJldi54bWxEj0trwzAQhO+B/gexhdwSOQ9McaOENJDQ&#10;Qy55GHpcrK1laq2MpMTOv68KhRyHmfmGWW0G24o7+dA4VjCbZiCIK6cbrhVcL/vJG4gQkTW2jknB&#10;gwJs1i+jFRba9Xyi+znWIkE4FKjAxNgVUobKkMUwdR1x8r6dtxiT9LXUHvsEt62cZ1kuLTacFgx2&#10;tDNU/ZxvVsGyxEPdz3P58bUtF/5422edKZUavw7bdxCRhvgM/7c/tYJFPoO/M+kIy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FqwcxQAAANwAAAAPAAAAAAAAAAAAAAAA&#10;AJ8CAABkcnMvZG93bnJldi54bWxQSwUGAAAAAAQABAD3AAAAkQMAAAAA&#10;">
                  <v:imagedata r:id="rId15" o:title=""/>
                  <v:path arrowok="t"/>
                </v:shape>
                <v:shape id="Imagen 362" o:spid="_x0000_s1030" type="#_x0000_t75" style="position:absolute;left:21134;top:603;width:1810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5/oHDAAAA3AAAAA8AAABkcnMvZG93bnJldi54bWxEj0+LwjAUxO/CfofwFrxpuipuqUYpLsLi&#10;zT+HPT6bZ1ttXkoStfvtjSB4HGbmN8x82ZlG3Mj52rKCr2ECgriwuuZSwWG/HqQgfEDW2FgmBf/k&#10;Ybn46M0x0/bOW7rtQikihH2GCqoQ2kxKX1Rk0A9tSxy9k3UGQ5SulNrhPcJNI0dJMpUGa44LFba0&#10;qqi47K5GwYnz1WRT5E36bfLxjzkf/7Zrp1T/s8tnIAJ14R1+tX+1gvF0BM8z8Qj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Pn+gcMAAADcAAAADwAAAAAAAAAAAAAAAACf&#10;AgAAZHJzL2Rvd25yZXYueG1sUEsFBgAAAAAEAAQA9wAAAI8DAAAAAA==&#10;">
                  <v:imagedata r:id="rId16" o:title=""/>
                  <v:path arrowok="t"/>
                </v:shape>
              </v:group>
            </w:pict>
          </mc:Fallback>
        </mc:AlternateContent>
      </w:r>
      <w:r w:rsidR="00BB08EF">
        <w:br w:type="page"/>
      </w:r>
      <w:r w:rsidR="00337196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5F4B52" wp14:editId="7CD9817F">
                <wp:simplePos x="0" y="0"/>
                <wp:positionH relativeFrom="page">
                  <wp:posOffset>19050</wp:posOffset>
                </wp:positionH>
                <wp:positionV relativeFrom="paragraph">
                  <wp:posOffset>-914400</wp:posOffset>
                </wp:positionV>
                <wp:extent cx="415290" cy="10674350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674350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B4E47" id="Rectángulo 210" o:spid="_x0000_s1026" style="position:absolute;margin-left:1.5pt;margin-top:-1in;width:32.7pt;height:840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" fillcolor="#a98e50" stroked="f" strokeweight="1pt">
                <w10:wrap anchorx="page"/>
              </v:rect>
            </w:pict>
          </mc:Fallback>
        </mc:AlternateContent>
      </w:r>
      <w:r w:rsidR="00CB6BA2" w:rsidRPr="0021539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01E47CF7" wp14:editId="359ABC77">
                <wp:simplePos x="0" y="0"/>
                <wp:positionH relativeFrom="margin">
                  <wp:posOffset>307535</wp:posOffset>
                </wp:positionH>
                <wp:positionV relativeFrom="paragraph">
                  <wp:posOffset>0</wp:posOffset>
                </wp:positionV>
                <wp:extent cx="3463925" cy="325120"/>
                <wp:effectExtent l="0" t="0" r="3175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92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133" w:rsidRPr="00B5268E" w:rsidRDefault="00A27133" w:rsidP="00A27133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i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 w:rsidRPr="00B5268E">
                              <w:rPr>
                                <w:rFonts w:ascii="Corbel" w:hAnsi="Corbel"/>
                                <w:b/>
                                <w:i/>
                                <w:color w:val="806000" w:themeColor="accent4" w:themeShade="80"/>
                                <w:sz w:val="28"/>
                                <w:szCs w:val="28"/>
                              </w:rPr>
                              <w:t>Estudios Secundarios</w:t>
                            </w:r>
                          </w:p>
                          <w:p w:rsidR="00215398" w:rsidRPr="002D21DE" w:rsidRDefault="00215398" w:rsidP="0021539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7CF7" id="_x0000_s1039" type="#_x0000_t202" style="position:absolute;margin-left:24.2pt;margin-top:0;width:272.75pt;height:25.6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" stroked="f">
                <v:textbox>
                  <w:txbxContent>
                    <w:p w:rsidR="00A27133" w:rsidRPr="00B5268E" w:rsidRDefault="00A27133" w:rsidP="00A27133">
                      <w:pPr>
                        <w:spacing w:after="0"/>
                        <w:rPr>
                          <w:rFonts w:ascii="Corbel" w:hAnsi="Corbel"/>
                          <w:b/>
                          <w:i/>
                          <w:color w:val="806000" w:themeColor="accent4" w:themeShade="80"/>
                          <w:sz w:val="28"/>
                          <w:szCs w:val="28"/>
                        </w:rPr>
                      </w:pPr>
                      <w:r w:rsidRPr="00B5268E">
                        <w:rPr>
                          <w:rFonts w:ascii="Corbel" w:hAnsi="Corbel"/>
                          <w:b/>
                          <w:i/>
                          <w:color w:val="806000" w:themeColor="accent4" w:themeShade="80"/>
                          <w:sz w:val="28"/>
                          <w:szCs w:val="28"/>
                        </w:rPr>
                        <w:t>Estudios Secundarios</w:t>
                      </w:r>
                    </w:p>
                    <w:p w:rsidR="00215398" w:rsidRPr="002D21DE" w:rsidRDefault="00215398" w:rsidP="00215398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A2" w:rsidRPr="002153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D22F05" wp14:editId="7862D078">
                <wp:simplePos x="0" y="0"/>
                <wp:positionH relativeFrom="margin">
                  <wp:posOffset>5811</wp:posOffset>
                </wp:positionH>
                <wp:positionV relativeFrom="paragraph">
                  <wp:posOffset>155454</wp:posOffset>
                </wp:positionV>
                <wp:extent cx="127733" cy="97839"/>
                <wp:effectExtent l="0" t="23177" r="39687" b="39688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733" cy="97839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F643" id="Triángulo isósceles 243" o:spid="_x0000_s1026" type="#_x0000_t5" style="position:absolute;margin-left:.45pt;margin-top:12.25pt;width:10.05pt;height:7.7pt;rotation:9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CB6BA2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C3CE592" wp14:editId="173FCF55">
                <wp:simplePos x="0" y="0"/>
                <wp:positionH relativeFrom="margin">
                  <wp:posOffset>501015</wp:posOffset>
                </wp:positionH>
                <wp:positionV relativeFrom="paragraph">
                  <wp:posOffset>236855</wp:posOffset>
                </wp:positionV>
                <wp:extent cx="4219575" cy="579755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7B0" w:rsidRPr="00A27133" w:rsidRDefault="00A27133" w:rsidP="00215398">
                            <w:pPr>
                              <w:spacing w:after="0"/>
                              <w:jc w:val="both"/>
                              <w:rPr>
                                <w:b/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A27133">
                              <w:rPr>
                                <w:rFonts w:ascii="Cambria" w:eastAsia="Cambria" w:hAnsi="Cambria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7m</w:t>
                            </w:r>
                            <w:r>
                              <w:rPr>
                                <w:rFonts w:ascii="Cambria" w:eastAsia="Cambria" w:hAnsi="Cambria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o. Grado a</w:t>
                            </w:r>
                            <w:r w:rsidRPr="00A27133">
                              <w:rPr>
                                <w:rFonts w:ascii="Cambria" w:eastAsia="Cambria" w:hAnsi="Cambria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l 9no. Grado</w:t>
                            </w:r>
                          </w:p>
                          <w:p w:rsidR="00A27133" w:rsidRPr="00C8517C" w:rsidRDefault="00A27133" w:rsidP="00A27133">
                            <w:pPr>
                              <w:spacing w:line="360" w:lineRule="auto"/>
                              <w:jc w:val="right"/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Pr="00C8517C"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Escuela </w:t>
                            </w:r>
                            <w:r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Básica 1808.  Virgen Inmaculada Concepción</w:t>
                            </w:r>
                          </w:p>
                          <w:p w:rsidR="006607B0" w:rsidRDefault="005070EE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5070EE">
                              <w:rPr>
                                <w:i/>
                                <w:noProof/>
                                <w:color w:val="515151"/>
                                <w:sz w:val="26"/>
                                <w:szCs w:val="26"/>
                                <w:lang w:eastAsia="es-ES"/>
                              </w:rPr>
                              <w:drawing>
                                <wp:inline distT="0" distB="0" distL="0" distR="0">
                                  <wp:extent cx="70485" cy="96520"/>
                                  <wp:effectExtent l="0" t="0" r="5715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" cy="9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607B0" w:rsidRDefault="006607B0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6607B0" w:rsidRDefault="006607B0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6607B0" w:rsidRDefault="006607B0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6607B0" w:rsidRDefault="006607B0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6607B0" w:rsidRPr="006C6590" w:rsidRDefault="006607B0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CE592" id="_x0000_s1040" type="#_x0000_t202" style="position:absolute;margin-left:39.45pt;margin-top:18.65pt;width:332.25pt;height:45.6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" filled="f" stroked="f">
                <v:textbox>
                  <w:txbxContent>
                    <w:p w:rsidR="006607B0" w:rsidRPr="00A27133" w:rsidRDefault="00A27133" w:rsidP="00215398">
                      <w:pPr>
                        <w:spacing w:after="0"/>
                        <w:jc w:val="both"/>
                        <w:rPr>
                          <w:b/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A27133">
                        <w:rPr>
                          <w:rFonts w:ascii="Cambria" w:eastAsia="Cambria" w:hAnsi="Cambria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7m</w:t>
                      </w:r>
                      <w:r>
                        <w:rPr>
                          <w:rFonts w:ascii="Cambria" w:eastAsia="Cambria" w:hAnsi="Cambria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o. Grado a</w:t>
                      </w:r>
                      <w:r w:rsidRPr="00A27133">
                        <w:rPr>
                          <w:rFonts w:ascii="Cambria" w:eastAsia="Cambria" w:hAnsi="Cambria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l 9no. Grado</w:t>
                      </w:r>
                    </w:p>
                    <w:p w:rsidR="00A27133" w:rsidRPr="00C8517C" w:rsidRDefault="00A27133" w:rsidP="00A27133">
                      <w:pPr>
                        <w:spacing w:line="360" w:lineRule="auto"/>
                        <w:jc w:val="right"/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       </w:t>
                      </w:r>
                      <w:r w:rsidRPr="00C8517C"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Escuela </w:t>
                      </w:r>
                      <w:r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Básica 1808.  Virgen Inmaculada Concepción</w:t>
                      </w:r>
                    </w:p>
                    <w:p w:rsidR="006607B0" w:rsidRDefault="005070EE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5070EE">
                        <w:rPr>
                          <w:i/>
                          <w:noProof/>
                          <w:color w:val="515151"/>
                          <w:sz w:val="26"/>
                          <w:szCs w:val="26"/>
                          <w:lang w:eastAsia="es-ES"/>
                        </w:rPr>
                        <w:drawing>
                          <wp:inline distT="0" distB="0" distL="0" distR="0">
                            <wp:extent cx="70485" cy="96520"/>
                            <wp:effectExtent l="0" t="0" r="5715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" cy="9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07B0" w:rsidRDefault="006607B0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6607B0" w:rsidRDefault="006607B0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6607B0" w:rsidRDefault="006607B0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6607B0" w:rsidRDefault="006607B0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6607B0" w:rsidRPr="006C6590" w:rsidRDefault="006607B0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807" w:rsidRPr="00D065C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212A277" wp14:editId="0FEF8A6C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A277" id="_x0000_s1041" type="#_x0000_t202" style="position:absolute;margin-left:1.9pt;margin-top:544.15pt;width:133.6pt;height:38.7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07B0">
        <w:t xml:space="preserve"> </w:t>
      </w:r>
    </w:p>
    <w:p w:rsidR="006607B0" w:rsidRPr="006607B0" w:rsidRDefault="006607B0" w:rsidP="006607B0"/>
    <w:p w:rsidR="006607B0" w:rsidRPr="006607B0" w:rsidRDefault="00B5268E" w:rsidP="006607B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884DEE4" wp14:editId="6C679875">
                <wp:simplePos x="0" y="0"/>
                <wp:positionH relativeFrom="margin">
                  <wp:posOffset>3041015</wp:posOffset>
                </wp:positionH>
                <wp:positionV relativeFrom="paragraph">
                  <wp:posOffset>7648575</wp:posOffset>
                </wp:positionV>
                <wp:extent cx="3235325" cy="1274445"/>
                <wp:effectExtent l="0" t="0" r="3175" b="190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1274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E5" w:rsidRPr="00B5268E" w:rsidRDefault="00EF59E5" w:rsidP="00EF59E5">
                            <w:pPr>
                              <w:tabs>
                                <w:tab w:val="left" w:pos="9070"/>
                              </w:tabs>
                              <w:spacing w:line="360" w:lineRule="auto"/>
                              <w:jc w:val="both"/>
                              <w:rPr>
                                <w:rFonts w:eastAsia="Cambria" w:cstheme="minorHAnsi"/>
                                <w:bCs/>
                                <w:color w:val="806000" w:themeColor="accent4" w:themeShade="8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B5268E">
                              <w:rPr>
                                <w:rFonts w:eastAsia="Cambria" w:cstheme="minorHAnsi"/>
                                <w:b/>
                                <w:bCs/>
                                <w:color w:val="806000" w:themeColor="accent4" w:themeShade="80"/>
                                <w:sz w:val="24"/>
                                <w:szCs w:val="24"/>
                                <w:lang w:val="es-ES_tradnl"/>
                              </w:rPr>
                              <w:t>LABORALES</w:t>
                            </w:r>
                          </w:p>
                          <w:p w:rsidR="00EF59E5" w:rsidRPr="00B5268E" w:rsidRDefault="003A12C6" w:rsidP="00EF59E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5268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Ing. Javier Ortega.       </w:t>
                            </w:r>
                            <w:r w:rsidR="00EF59E5" w:rsidRPr="00B5268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Tel: 0786-231127</w:t>
                            </w:r>
                          </w:p>
                          <w:p w:rsidR="00EF59E5" w:rsidRPr="00B5268E" w:rsidRDefault="00EF59E5" w:rsidP="00EF59E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5268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                                   Cel.: 0985-776074</w:t>
                            </w:r>
                          </w:p>
                          <w:p w:rsidR="00EF59E5" w:rsidRPr="00B5268E" w:rsidRDefault="00EF59E5" w:rsidP="00EF59E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5268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Ing. Carolina Chamorro. Cel.: 0981-229105</w:t>
                            </w:r>
                          </w:p>
                          <w:p w:rsidR="00EF59E5" w:rsidRPr="00B5268E" w:rsidRDefault="00EF59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DEE4" id="Cuadro de texto 23" o:spid="_x0000_s1042" type="#_x0000_t202" style="position:absolute;margin-left:239.45pt;margin-top:602.25pt;width:254.75pt;height:100.3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" fillcolor="white [3201]" stroked="f" strokeweight=".5pt">
                <v:textbox>
                  <w:txbxContent>
                    <w:p w:rsidR="00EF59E5" w:rsidRPr="00B5268E" w:rsidRDefault="00EF59E5" w:rsidP="00EF59E5">
                      <w:pPr>
                        <w:tabs>
                          <w:tab w:val="left" w:pos="9070"/>
                        </w:tabs>
                        <w:spacing w:line="360" w:lineRule="auto"/>
                        <w:jc w:val="both"/>
                        <w:rPr>
                          <w:rFonts w:eastAsia="Cambria" w:cstheme="minorHAnsi"/>
                          <w:bCs/>
                          <w:color w:val="806000" w:themeColor="accent4" w:themeShade="80"/>
                          <w:sz w:val="24"/>
                          <w:szCs w:val="24"/>
                          <w:lang w:val="es-ES_tradnl"/>
                        </w:rPr>
                      </w:pPr>
                      <w:r w:rsidRPr="00B5268E">
                        <w:rPr>
                          <w:rFonts w:eastAsia="Cambria" w:cstheme="minorHAnsi"/>
                          <w:b/>
                          <w:bCs/>
                          <w:color w:val="806000" w:themeColor="accent4" w:themeShade="80"/>
                          <w:sz w:val="24"/>
                          <w:szCs w:val="24"/>
                          <w:lang w:val="es-ES_tradnl"/>
                        </w:rPr>
                        <w:t>LABORALES</w:t>
                      </w:r>
                    </w:p>
                    <w:p w:rsidR="00EF59E5" w:rsidRPr="00B5268E" w:rsidRDefault="003A12C6" w:rsidP="00EF59E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5268E">
                        <w:rPr>
                          <w:rFonts w:cstheme="minorHAnsi"/>
                          <w:sz w:val="24"/>
                          <w:szCs w:val="24"/>
                        </w:rPr>
                        <w:t xml:space="preserve">Ing. Javier Ortega.       </w:t>
                      </w:r>
                      <w:r w:rsidR="00EF59E5" w:rsidRPr="00B5268E">
                        <w:rPr>
                          <w:rFonts w:cstheme="minorHAnsi"/>
                          <w:sz w:val="24"/>
                          <w:szCs w:val="24"/>
                        </w:rPr>
                        <w:t xml:space="preserve"> Tel: 0786-231127</w:t>
                      </w:r>
                    </w:p>
                    <w:p w:rsidR="00EF59E5" w:rsidRPr="00B5268E" w:rsidRDefault="00EF59E5" w:rsidP="00EF59E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5268E">
                        <w:rPr>
                          <w:rFonts w:cstheme="minorHAnsi"/>
                          <w:sz w:val="24"/>
                          <w:szCs w:val="24"/>
                        </w:rPr>
                        <w:t xml:space="preserve">                                         Cel.: 0985-776074</w:t>
                      </w:r>
                    </w:p>
                    <w:p w:rsidR="00EF59E5" w:rsidRPr="00B5268E" w:rsidRDefault="00EF59E5" w:rsidP="00EF59E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5268E">
                        <w:rPr>
                          <w:rFonts w:cstheme="minorHAnsi"/>
                          <w:sz w:val="24"/>
                          <w:szCs w:val="24"/>
                        </w:rPr>
                        <w:t>Ing. Carolina Chamorro. Cel.: 0981-229105</w:t>
                      </w:r>
                    </w:p>
                    <w:p w:rsidR="00EF59E5" w:rsidRPr="00B5268E" w:rsidRDefault="00EF59E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ED04BB7" wp14:editId="47F5A803">
                <wp:simplePos x="0" y="0"/>
                <wp:positionH relativeFrom="margin">
                  <wp:posOffset>61546</wp:posOffset>
                </wp:positionH>
                <wp:positionV relativeFrom="paragraph">
                  <wp:posOffset>6286500</wp:posOffset>
                </wp:positionV>
                <wp:extent cx="6224710" cy="322117"/>
                <wp:effectExtent l="0" t="0" r="5080" b="19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710" cy="322117"/>
                          <a:chOff x="72850" y="80886"/>
                          <a:chExt cx="6018412" cy="295275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274232" y="81729"/>
                            <a:ext cx="5478145" cy="281239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850" y="134399"/>
                            <a:ext cx="180410" cy="228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5987" y="8088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5D503" id="Group 4" o:spid="_x0000_s1026" style="position:absolute;margin-left:4.85pt;margin-top:495pt;width:490.15pt;height:25.35pt;z-index:251766784;mso-position-horizontal-relative:margin;mso-width-relative:margin;mso-height-relative:margin" coordorigin="728,808" coordsize="60184,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">
                <v:rect id="Rectángulo 246" o:spid="_x0000_s1027" style="position:absolute;left:2742;top:817;width:54781;height:2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wSqsQA&#10;AADcAAAADwAAAGRycy9kb3ducmV2LnhtbESPQYvCMBSE74L/ITzBm6YWKW41iiwsuujFuhdvz+bZ&#10;FpuX0kTb/fdGWNjjMDPfMKtNb2rxpNZVlhXMphEI4tzqigsFP+evyQKE88gaa8uk4JccbNbDwQpT&#10;bTs+0TPzhQgQdikqKL1vUildXpJBN7UNcfButjXog2wLqVvsAtzUMo6iRBqsOCyU2NBnSfk9exgF&#10;9e5jfpgl7trFx8MRH7tL4qJvpcajfrsE4an3/+G/9l4riOcJvM+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sEqrEAAAA3AAAAA8AAAAAAAAAAAAAAAAAmAIAAGRycy9k&#10;b3ducmV2LnhtbFBLBQYAAAAABAAEAPUAAACJAwAAAAA=&#10;" fillcolor="#a98e50" stroked="f" strokeweight="1pt"/>
                <v:shape id="Imagen 248" o:spid="_x0000_s1028" type="#_x0000_t75" style="position:absolute;left:728;top:1343;width:1804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cPsC/AAAA3AAAAA8AAABkcnMvZG93bnJldi54bWxET8uKwjAU3Q/4D+EK7sZUHXxU0yKCoEud&#10;wfW1ubbF5iY00da/N4sBl4fz3uS9acSTWl9bVjAZJyCIC6trLhX8/e6/lyB8QNbYWCYFL/KQZ4Ov&#10;Dabadnyi5zmUIoawT1FBFYJLpfRFRQb92DriyN1sazBE2JZSt9jFcNPIaZLMpcGaY0OFjnYVFffz&#10;wyiYr66XcrFfuoWTznfH23EmC6fUaNhv1yAC9eEj/ncftILpT1wbz8QjILM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2HD7AvwAAANwAAAAPAAAAAAAAAAAAAAAAAJ8CAABk&#10;cnMvZG93bnJldi54bWxQSwUGAAAAAAQABAD3AAAAiwMAAAAA&#10;">
                  <v:imagedata r:id="rId12" o:title=""/>
                  <v:path arrowok="t"/>
                </v:shape>
                <v:shape id="Imagen 249" o:spid="_x0000_s1029" type="#_x0000_t75" style="position:absolute;left:57959;top:808;width:2953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Qm1vDAAAA3AAAAA8AAABkcnMvZG93bnJldi54bWxEj81qwzAQhO+FvIPYQG+NHDfEjmslhECg&#10;OTYtPW+t9Q+1VsJSbPfto0Khx2FmvmHKw2x6MdLgO8sK1qsEBHFldceNgo/381MOwgdkjb1lUvBD&#10;Hg77xUOJhbYTv9F4DY2IEPYFKmhDcIWUvmrJoF9ZRxy92g4GQ5RDI/WAU4SbXqZJspUGO44LLTo6&#10;tVR9X29GwXb39dlk59xlTjo/XerLs6ycUo/L+fgCItAc/sN/7VetIN3s4PdMPAJyf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VCbW8MAAADcAAAADwAAAAAAAAAAAAAAAACf&#10;AgAAZHJzL2Rvd25yZXYueG1sUEsFBgAAAAAEAAQA9wAAAI8DAAAAAA==&#10;">
                  <v:imagedata r:id="rId12" o:title=""/>
                  <v:path arrowok="t"/>
                </v:shape>
                <w10:wrap anchorx="margin"/>
              </v:group>
            </w:pict>
          </mc:Fallback>
        </mc:AlternateContent>
      </w:r>
      <w:r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63B50BC" wp14:editId="1C950761">
                <wp:simplePos x="0" y="0"/>
                <wp:positionH relativeFrom="margin">
                  <wp:posOffset>588645</wp:posOffset>
                </wp:positionH>
                <wp:positionV relativeFrom="paragraph">
                  <wp:posOffset>4694555</wp:posOffset>
                </wp:positionV>
                <wp:extent cx="2785745" cy="605790"/>
                <wp:effectExtent l="0" t="0" r="0" b="381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026" w:rsidRPr="00684026" w:rsidRDefault="00684026" w:rsidP="00684026">
                            <w:pPr>
                              <w:spacing w:after="0" w:line="240" w:lineRule="auto"/>
                              <w:rPr>
                                <w:rFonts w:ascii="Cambria" w:eastAsia="Cambria" w:hAnsi="Cambria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s-ES_tradnl"/>
                              </w:rPr>
                            </w:pPr>
                          </w:p>
                          <w:p w:rsidR="00A24E8B" w:rsidRPr="00B5268E" w:rsidRDefault="00EF59E5" w:rsidP="00A24E8B">
                            <w:pPr>
                              <w:spacing w:after="0"/>
                              <w:rPr>
                                <w:rFonts w:cstheme="minorHAnsi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5268E">
                              <w:rPr>
                                <w:rFonts w:eastAsia="Cambria" w:cstheme="minorHAnsi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:lang w:val="es-ES_tradnl"/>
                              </w:rPr>
                              <w:t>APTITUDES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50BC" id="_x0000_s1043" type="#_x0000_t202" style="position:absolute;margin-left:46.35pt;margin-top:369.65pt;width:219.35pt;height:47.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" filled="f" stroked="f">
                <v:textbox>
                  <w:txbxContent>
                    <w:p w:rsidR="00684026" w:rsidRPr="00684026" w:rsidRDefault="00684026" w:rsidP="00684026">
                      <w:pPr>
                        <w:spacing w:after="0" w:line="240" w:lineRule="auto"/>
                        <w:rPr>
                          <w:rFonts w:ascii="Cambria" w:eastAsia="Cambria" w:hAnsi="Cambria" w:cs="Times New Roman"/>
                          <w:b/>
                          <w:color w:val="FFFFFF" w:themeColor="background1"/>
                          <w:sz w:val="24"/>
                          <w:szCs w:val="24"/>
                          <w:lang w:val="es-ES_tradnl"/>
                        </w:rPr>
                      </w:pPr>
                    </w:p>
                    <w:p w:rsidR="00A24E8B" w:rsidRPr="00B5268E" w:rsidRDefault="00EF59E5" w:rsidP="00A24E8B">
                      <w:pPr>
                        <w:spacing w:after="0"/>
                        <w:rPr>
                          <w:rFonts w:cstheme="minorHAnsi"/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  <w:r w:rsidRPr="00B5268E">
                        <w:rPr>
                          <w:rFonts w:eastAsia="Cambria" w:cstheme="minorHAnsi"/>
                          <w:b/>
                          <w:i/>
                          <w:color w:val="FFFFFF" w:themeColor="background1"/>
                          <w:sz w:val="32"/>
                          <w:szCs w:val="32"/>
                          <w:lang w:val="es-ES_tradnl"/>
                        </w:rPr>
                        <w:t>APTITUDES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C48C7DE" wp14:editId="2F2848E5">
                <wp:simplePos x="0" y="0"/>
                <wp:positionH relativeFrom="column">
                  <wp:posOffset>386715</wp:posOffset>
                </wp:positionH>
                <wp:positionV relativeFrom="paragraph">
                  <wp:posOffset>2592070</wp:posOffset>
                </wp:positionV>
                <wp:extent cx="3196590" cy="342900"/>
                <wp:effectExtent l="0" t="0" r="381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59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7EB" w:rsidRPr="00B5268E" w:rsidRDefault="003A12C6" w:rsidP="001D37EB">
                            <w:pPr>
                              <w:spacing w:line="360" w:lineRule="auto"/>
                              <w:jc w:val="both"/>
                              <w:rPr>
                                <w:rFonts w:ascii="Corbel" w:eastAsia="Cambria" w:hAnsi="Corbel" w:cs="Times New Roman"/>
                                <w:b/>
                                <w:bCs/>
                                <w:i/>
                                <w:color w:val="806000" w:themeColor="accent4" w:themeShade="80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B5268E">
                              <w:rPr>
                                <w:rFonts w:ascii="Corbel" w:eastAsia="Cambria" w:hAnsi="Corbel" w:cs="Times New Roman"/>
                                <w:b/>
                                <w:bCs/>
                                <w:i/>
                                <w:color w:val="806000" w:themeColor="accent4" w:themeShade="80"/>
                                <w:sz w:val="28"/>
                                <w:szCs w:val="28"/>
                                <w:lang w:val="es-ES_tradnl"/>
                              </w:rPr>
                              <w:t xml:space="preserve">OTROS ESTUDIOS: </w:t>
                            </w:r>
                          </w:p>
                          <w:p w:rsidR="001D37EB" w:rsidRDefault="001D3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C7DE" id="Cuadro de texto 19" o:spid="_x0000_s1044" type="#_x0000_t202" style="position:absolute;margin-left:30.45pt;margin-top:204.1pt;width:251.7pt;height:2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" fillcolor="white [3201]" stroked="f" strokeweight=".5pt">
                <v:textbox>
                  <w:txbxContent>
                    <w:p w:rsidR="001D37EB" w:rsidRPr="00B5268E" w:rsidRDefault="003A12C6" w:rsidP="001D37EB">
                      <w:pPr>
                        <w:spacing w:line="360" w:lineRule="auto"/>
                        <w:jc w:val="both"/>
                        <w:rPr>
                          <w:rFonts w:ascii="Corbel" w:eastAsia="Cambria" w:hAnsi="Corbel" w:cs="Times New Roman"/>
                          <w:b/>
                          <w:bCs/>
                          <w:i/>
                          <w:color w:val="806000" w:themeColor="accent4" w:themeShade="80"/>
                          <w:sz w:val="28"/>
                          <w:szCs w:val="28"/>
                          <w:lang w:val="es-ES_tradnl"/>
                        </w:rPr>
                      </w:pPr>
                      <w:r w:rsidRPr="00B5268E">
                        <w:rPr>
                          <w:rFonts w:ascii="Corbel" w:eastAsia="Cambria" w:hAnsi="Corbel" w:cs="Times New Roman"/>
                          <w:b/>
                          <w:bCs/>
                          <w:i/>
                          <w:color w:val="806000" w:themeColor="accent4" w:themeShade="80"/>
                          <w:sz w:val="28"/>
                          <w:szCs w:val="28"/>
                          <w:lang w:val="es-ES_tradnl"/>
                        </w:rPr>
                        <w:t xml:space="preserve">OTROS ESTUDIOS: </w:t>
                      </w:r>
                    </w:p>
                    <w:p w:rsidR="001D37EB" w:rsidRDefault="001D37EB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7814A57" wp14:editId="760DBA94">
                <wp:simplePos x="0" y="0"/>
                <wp:positionH relativeFrom="column">
                  <wp:posOffset>360485</wp:posOffset>
                </wp:positionH>
                <wp:positionV relativeFrom="paragraph">
                  <wp:posOffset>2074985</wp:posOffset>
                </wp:positionV>
                <wp:extent cx="4431030" cy="517525"/>
                <wp:effectExtent l="0" t="0" r="762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030" cy="51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7EB" w:rsidRDefault="001D37EB" w:rsidP="001D37EB">
                            <w:pPr>
                              <w:numPr>
                                <w:ilvl w:val="0"/>
                                <w:numId w:val="1"/>
                              </w:numPr>
                              <w:spacing w:after="200" w:line="360" w:lineRule="auto"/>
                              <w:jc w:val="both"/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C8517C"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Bachiller</w:t>
                            </w:r>
                            <w:r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Técnico </w:t>
                            </w:r>
                            <w:r w:rsidRPr="00C8517C"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en Ciencias</w:t>
                            </w:r>
                            <w:r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Contables</w:t>
                            </w:r>
                            <w:r w:rsidRPr="00C8517C"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. </w:t>
                            </w:r>
                            <w:r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Centro Regional de    Educación de Pilar - C.R.E.P.  2.014</w:t>
                            </w:r>
                          </w:p>
                          <w:p w:rsidR="001D37EB" w:rsidRDefault="001D3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4A57" id="Cuadro de texto 17" o:spid="_x0000_s1045" type="#_x0000_t202" style="position:absolute;margin-left:28.4pt;margin-top:163.4pt;width:348.9pt;height:40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" fillcolor="white [3201]" stroked="f" strokeweight=".5pt">
                <v:textbox>
                  <w:txbxContent>
                    <w:p w:rsidR="001D37EB" w:rsidRDefault="001D37EB" w:rsidP="001D37EB">
                      <w:pPr>
                        <w:numPr>
                          <w:ilvl w:val="0"/>
                          <w:numId w:val="1"/>
                        </w:numPr>
                        <w:spacing w:after="200" w:line="360" w:lineRule="auto"/>
                        <w:jc w:val="both"/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 w:rsidRPr="00C8517C"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Bachiller</w:t>
                      </w:r>
                      <w:r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Técnico </w:t>
                      </w:r>
                      <w:r w:rsidRPr="00C8517C"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en Ciencias</w:t>
                      </w:r>
                      <w:r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Contables</w:t>
                      </w:r>
                      <w:r w:rsidRPr="00C8517C"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. </w:t>
                      </w:r>
                      <w:r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Centro Regional de    Educación de Pilar - C.R.E.P.  2.014</w:t>
                      </w:r>
                    </w:p>
                    <w:p w:rsidR="001D37EB" w:rsidRDefault="001D37EB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7BBAAD8" wp14:editId="4595C34F">
                <wp:simplePos x="0" y="0"/>
                <wp:positionH relativeFrom="column">
                  <wp:posOffset>509954</wp:posOffset>
                </wp:positionH>
                <wp:positionV relativeFrom="paragraph">
                  <wp:posOffset>1855177</wp:posOffset>
                </wp:positionV>
                <wp:extent cx="1915795" cy="316523"/>
                <wp:effectExtent l="0" t="0" r="8255" b="762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7EB" w:rsidRPr="00B5268E" w:rsidRDefault="001D37EB" w:rsidP="001D37EB">
                            <w:pPr>
                              <w:spacing w:line="360" w:lineRule="auto"/>
                              <w:jc w:val="both"/>
                              <w:rPr>
                                <w:rFonts w:eastAsia="Cambria" w:cstheme="minorHAnsi"/>
                                <w:b/>
                                <w:bCs/>
                                <w:i/>
                                <w:color w:val="806000" w:themeColor="accent4" w:themeShade="80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B5268E">
                              <w:rPr>
                                <w:rFonts w:ascii="Corbel" w:eastAsia="Cambria" w:hAnsi="Corbel" w:cstheme="minorHAnsi"/>
                                <w:b/>
                                <w:bCs/>
                                <w:i/>
                                <w:color w:val="806000" w:themeColor="accent4" w:themeShade="80"/>
                                <w:sz w:val="28"/>
                                <w:szCs w:val="28"/>
                                <w:lang w:val="es-ES_tradnl"/>
                              </w:rPr>
                              <w:t>TITULO</w:t>
                            </w:r>
                            <w:r w:rsidRPr="00B5268E">
                              <w:rPr>
                                <w:rFonts w:eastAsia="Cambria" w:cstheme="minorHAnsi"/>
                                <w:b/>
                                <w:bCs/>
                                <w:i/>
                                <w:color w:val="806000" w:themeColor="accent4" w:themeShade="80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 w:rsidRPr="00B5268E">
                              <w:rPr>
                                <w:rFonts w:ascii="Corbel" w:eastAsia="Cambria" w:hAnsi="Corbel" w:cstheme="minorHAnsi"/>
                                <w:b/>
                                <w:bCs/>
                                <w:i/>
                                <w:color w:val="806000" w:themeColor="accent4" w:themeShade="80"/>
                                <w:sz w:val="28"/>
                                <w:szCs w:val="28"/>
                                <w:lang w:val="es-ES_tradnl"/>
                              </w:rPr>
                              <w:t>OBTENIDO:</w:t>
                            </w:r>
                            <w:r w:rsidRPr="00B5268E">
                              <w:rPr>
                                <w:rFonts w:eastAsia="Cambria" w:cstheme="minorHAnsi"/>
                                <w:b/>
                                <w:bCs/>
                                <w:i/>
                                <w:color w:val="806000" w:themeColor="accent4" w:themeShade="80"/>
                                <w:sz w:val="28"/>
                                <w:szCs w:val="28"/>
                                <w:lang w:val="es-ES_tradnl"/>
                              </w:rPr>
                              <w:t xml:space="preserve">    </w:t>
                            </w:r>
                          </w:p>
                          <w:p w:rsidR="001D37EB" w:rsidRDefault="001D3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AAD8" id="Cuadro de texto 16" o:spid="_x0000_s1046" type="#_x0000_t202" style="position:absolute;margin-left:40.15pt;margin-top:146.1pt;width:150.85pt;height:24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" fillcolor="white [3201]" stroked="f" strokeweight=".5pt">
                <v:textbox>
                  <w:txbxContent>
                    <w:p w:rsidR="001D37EB" w:rsidRPr="00B5268E" w:rsidRDefault="001D37EB" w:rsidP="001D37EB">
                      <w:pPr>
                        <w:spacing w:line="360" w:lineRule="auto"/>
                        <w:jc w:val="both"/>
                        <w:rPr>
                          <w:rFonts w:eastAsia="Cambria" w:cstheme="minorHAnsi"/>
                          <w:b/>
                          <w:bCs/>
                          <w:i/>
                          <w:color w:val="806000" w:themeColor="accent4" w:themeShade="80"/>
                          <w:sz w:val="28"/>
                          <w:szCs w:val="28"/>
                          <w:lang w:val="es-ES_tradnl"/>
                        </w:rPr>
                      </w:pPr>
                      <w:r w:rsidRPr="00B5268E">
                        <w:rPr>
                          <w:rFonts w:ascii="Corbel" w:eastAsia="Cambria" w:hAnsi="Corbel" w:cstheme="minorHAnsi"/>
                          <w:b/>
                          <w:bCs/>
                          <w:i/>
                          <w:color w:val="806000" w:themeColor="accent4" w:themeShade="80"/>
                          <w:sz w:val="28"/>
                          <w:szCs w:val="28"/>
                          <w:lang w:val="es-ES_tradnl"/>
                        </w:rPr>
                        <w:t>TITULO</w:t>
                      </w:r>
                      <w:r w:rsidRPr="00B5268E">
                        <w:rPr>
                          <w:rFonts w:eastAsia="Cambria" w:cstheme="minorHAnsi"/>
                          <w:b/>
                          <w:bCs/>
                          <w:i/>
                          <w:color w:val="806000" w:themeColor="accent4" w:themeShade="80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r w:rsidRPr="00B5268E">
                        <w:rPr>
                          <w:rFonts w:ascii="Corbel" w:eastAsia="Cambria" w:hAnsi="Corbel" w:cstheme="minorHAnsi"/>
                          <w:b/>
                          <w:bCs/>
                          <w:i/>
                          <w:color w:val="806000" w:themeColor="accent4" w:themeShade="80"/>
                          <w:sz w:val="28"/>
                          <w:szCs w:val="28"/>
                          <w:lang w:val="es-ES_tradnl"/>
                        </w:rPr>
                        <w:t>OBTENIDO:</w:t>
                      </w:r>
                      <w:r w:rsidRPr="00B5268E">
                        <w:rPr>
                          <w:rFonts w:eastAsia="Cambria" w:cstheme="minorHAnsi"/>
                          <w:b/>
                          <w:bCs/>
                          <w:i/>
                          <w:color w:val="806000" w:themeColor="accent4" w:themeShade="80"/>
                          <w:sz w:val="28"/>
                          <w:szCs w:val="28"/>
                          <w:lang w:val="es-ES_tradnl"/>
                        </w:rPr>
                        <w:t xml:space="preserve">    </w:t>
                      </w:r>
                    </w:p>
                    <w:p w:rsidR="001D37EB" w:rsidRDefault="001D37EB"/>
                  </w:txbxContent>
                </v:textbox>
              </v:shape>
            </w:pict>
          </mc:Fallback>
        </mc:AlternateContent>
      </w:r>
      <w:r w:rsidR="003A12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D72994C" wp14:editId="506FCC27">
                <wp:simplePos x="0" y="0"/>
                <wp:positionH relativeFrom="margin">
                  <wp:align>left</wp:align>
                </wp:positionH>
                <wp:positionV relativeFrom="paragraph">
                  <wp:posOffset>7648380</wp:posOffset>
                </wp:positionV>
                <wp:extent cx="2802255" cy="1406525"/>
                <wp:effectExtent l="0" t="0" r="0" b="31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41" cy="140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E5" w:rsidRPr="00B5268E" w:rsidRDefault="00EF59E5">
                            <w:pPr>
                              <w:rPr>
                                <w:b/>
                                <w:color w:val="806000" w:themeColor="accent4" w:themeShade="80"/>
                                <w:sz w:val="24"/>
                                <w:szCs w:val="24"/>
                              </w:rPr>
                            </w:pPr>
                            <w:r w:rsidRPr="00B5268E">
                              <w:rPr>
                                <w:b/>
                                <w:color w:val="806000" w:themeColor="accent4" w:themeShade="80"/>
                                <w:sz w:val="24"/>
                                <w:szCs w:val="24"/>
                              </w:rPr>
                              <w:t>Personales:</w:t>
                            </w:r>
                          </w:p>
                          <w:p w:rsidR="00EF59E5" w:rsidRPr="003A12C6" w:rsidRDefault="003A12C6" w:rsidP="003A12C6">
                            <w:pPr>
                              <w:tabs>
                                <w:tab w:val="left" w:pos="9070"/>
                              </w:tabs>
                              <w:spacing w:line="360" w:lineRule="auto"/>
                              <w:jc w:val="both"/>
                              <w:rPr>
                                <w:rFonts w:eastAsia="Cambria" w:cstheme="minorHAnsi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3A12C6">
                              <w:rPr>
                                <w:rFonts w:eastAsia="Cambria" w:cstheme="minorHAnsi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Sra. Sandra  Flores.  </w:t>
                            </w:r>
                            <w:r w:rsidR="00EF59E5" w:rsidRPr="003A12C6">
                              <w:rPr>
                                <w:rFonts w:eastAsia="Cambria" w:cstheme="minorHAnsi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Cel.: 0975-412089</w:t>
                            </w:r>
                          </w:p>
                          <w:p w:rsidR="00EF59E5" w:rsidRPr="003A12C6" w:rsidRDefault="003A12C6" w:rsidP="003A12C6">
                            <w:pPr>
                              <w:tabs>
                                <w:tab w:val="left" w:pos="9070"/>
                              </w:tabs>
                              <w:spacing w:line="360" w:lineRule="auto"/>
                              <w:jc w:val="both"/>
                              <w:rPr>
                                <w:rFonts w:eastAsia="Cambria" w:cstheme="minorHAnsi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3A12C6">
                              <w:rPr>
                                <w:rFonts w:eastAsia="Cambria" w:cstheme="minorHAnsi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Abog. Víctor Bogado. </w:t>
                            </w:r>
                            <w:r w:rsidR="00EF59E5" w:rsidRPr="003A12C6">
                              <w:rPr>
                                <w:rFonts w:eastAsia="Cambria" w:cstheme="minorHAnsi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Cel.: 0983-224654</w:t>
                            </w:r>
                          </w:p>
                          <w:p w:rsidR="00EF59E5" w:rsidRPr="003A12C6" w:rsidRDefault="003A12C6" w:rsidP="003A12C6">
                            <w:pPr>
                              <w:tabs>
                                <w:tab w:val="left" w:pos="9070"/>
                              </w:tabs>
                              <w:spacing w:line="360" w:lineRule="auto"/>
                              <w:jc w:val="both"/>
                              <w:rPr>
                                <w:rFonts w:eastAsia="Cambria" w:cstheme="minorHAnsi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3A12C6">
                              <w:rPr>
                                <w:rFonts w:eastAsia="Cambria" w:cstheme="minorHAnsi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Sra. </w:t>
                            </w:r>
                            <w:r w:rsidR="00EF59E5" w:rsidRPr="003A12C6">
                              <w:rPr>
                                <w:rFonts w:eastAsia="Cambria" w:cstheme="minorHAnsi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Celia Flores.     </w:t>
                            </w:r>
                            <w:r w:rsidRPr="003A12C6">
                              <w:rPr>
                                <w:rFonts w:eastAsia="Cambria" w:cstheme="minorHAnsi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  </w:t>
                            </w:r>
                            <w:r w:rsidR="00EF59E5" w:rsidRPr="003A12C6">
                              <w:rPr>
                                <w:rFonts w:eastAsia="Cambria" w:cstheme="minorHAnsi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Cel.: 0985-971753</w:t>
                            </w:r>
                          </w:p>
                          <w:p w:rsidR="00EF59E5" w:rsidRDefault="00EF59E5">
                            <w:pPr>
                              <w:rPr>
                                <w:color w:val="806000" w:themeColor="accent4" w:themeShade="80"/>
                                <w:sz w:val="32"/>
                                <w:szCs w:val="32"/>
                              </w:rPr>
                            </w:pPr>
                          </w:p>
                          <w:p w:rsidR="00EF59E5" w:rsidRPr="00EF59E5" w:rsidRDefault="00EF59E5">
                            <w:pPr>
                              <w:rPr>
                                <w:color w:val="806000" w:themeColor="accent4" w:themeShade="80"/>
                                <w:sz w:val="32"/>
                                <w:szCs w:val="32"/>
                              </w:rPr>
                            </w:pPr>
                          </w:p>
                          <w:p w:rsidR="00EF59E5" w:rsidRDefault="00EF59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994C" id="Cuadro de texto 10" o:spid="_x0000_s1047" type="#_x0000_t202" style="position:absolute;margin-left:0;margin-top:602.25pt;width:220.65pt;height:110.75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" fillcolor="white [3201]" stroked="f" strokeweight=".5pt">
                <v:textbox>
                  <w:txbxContent>
                    <w:p w:rsidR="00EF59E5" w:rsidRPr="00B5268E" w:rsidRDefault="00EF59E5">
                      <w:pPr>
                        <w:rPr>
                          <w:b/>
                          <w:color w:val="806000" w:themeColor="accent4" w:themeShade="80"/>
                          <w:sz w:val="24"/>
                          <w:szCs w:val="24"/>
                        </w:rPr>
                      </w:pPr>
                      <w:r w:rsidRPr="00B5268E">
                        <w:rPr>
                          <w:b/>
                          <w:color w:val="806000" w:themeColor="accent4" w:themeShade="80"/>
                          <w:sz w:val="24"/>
                          <w:szCs w:val="24"/>
                        </w:rPr>
                        <w:t>Personales:</w:t>
                      </w:r>
                    </w:p>
                    <w:p w:rsidR="00EF59E5" w:rsidRPr="003A12C6" w:rsidRDefault="003A12C6" w:rsidP="003A12C6">
                      <w:pPr>
                        <w:tabs>
                          <w:tab w:val="left" w:pos="9070"/>
                        </w:tabs>
                        <w:spacing w:line="360" w:lineRule="auto"/>
                        <w:jc w:val="both"/>
                        <w:rPr>
                          <w:rFonts w:eastAsia="Cambria" w:cstheme="minorHAnsi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 w:rsidRPr="003A12C6">
                        <w:rPr>
                          <w:rFonts w:eastAsia="Cambria" w:cstheme="minorHAnsi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Sra. Sandra  Flores.  </w:t>
                      </w:r>
                      <w:r w:rsidR="00EF59E5" w:rsidRPr="003A12C6">
                        <w:rPr>
                          <w:rFonts w:eastAsia="Cambria" w:cstheme="minorHAnsi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Cel.: 0975-412089</w:t>
                      </w:r>
                    </w:p>
                    <w:p w:rsidR="00EF59E5" w:rsidRPr="003A12C6" w:rsidRDefault="003A12C6" w:rsidP="003A12C6">
                      <w:pPr>
                        <w:tabs>
                          <w:tab w:val="left" w:pos="9070"/>
                        </w:tabs>
                        <w:spacing w:line="360" w:lineRule="auto"/>
                        <w:jc w:val="both"/>
                        <w:rPr>
                          <w:rFonts w:eastAsia="Cambria" w:cstheme="minorHAnsi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 w:rsidRPr="003A12C6">
                        <w:rPr>
                          <w:rFonts w:eastAsia="Cambria" w:cstheme="minorHAnsi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Abog. Víctor Bogado. </w:t>
                      </w:r>
                      <w:r w:rsidR="00EF59E5" w:rsidRPr="003A12C6">
                        <w:rPr>
                          <w:rFonts w:eastAsia="Cambria" w:cstheme="minorHAnsi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Cel.: 0983-224654</w:t>
                      </w:r>
                    </w:p>
                    <w:p w:rsidR="00EF59E5" w:rsidRPr="003A12C6" w:rsidRDefault="003A12C6" w:rsidP="003A12C6">
                      <w:pPr>
                        <w:tabs>
                          <w:tab w:val="left" w:pos="9070"/>
                        </w:tabs>
                        <w:spacing w:line="360" w:lineRule="auto"/>
                        <w:jc w:val="both"/>
                        <w:rPr>
                          <w:rFonts w:eastAsia="Cambria" w:cstheme="minorHAnsi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 w:rsidRPr="003A12C6">
                        <w:rPr>
                          <w:rFonts w:eastAsia="Cambria" w:cstheme="minorHAnsi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Sra. </w:t>
                      </w:r>
                      <w:r w:rsidR="00EF59E5" w:rsidRPr="003A12C6">
                        <w:rPr>
                          <w:rFonts w:eastAsia="Cambria" w:cstheme="minorHAnsi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Celia Flores.     </w:t>
                      </w:r>
                      <w:r w:rsidRPr="003A12C6">
                        <w:rPr>
                          <w:rFonts w:eastAsia="Cambria" w:cstheme="minorHAnsi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  </w:t>
                      </w:r>
                      <w:r w:rsidR="00EF59E5" w:rsidRPr="003A12C6">
                        <w:rPr>
                          <w:rFonts w:eastAsia="Cambria" w:cstheme="minorHAnsi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Cel.: 0985-971753</w:t>
                      </w:r>
                    </w:p>
                    <w:p w:rsidR="00EF59E5" w:rsidRDefault="00EF59E5">
                      <w:pPr>
                        <w:rPr>
                          <w:color w:val="806000" w:themeColor="accent4" w:themeShade="80"/>
                          <w:sz w:val="32"/>
                          <w:szCs w:val="32"/>
                        </w:rPr>
                      </w:pPr>
                    </w:p>
                    <w:p w:rsidR="00EF59E5" w:rsidRPr="00EF59E5" w:rsidRDefault="00EF59E5">
                      <w:pPr>
                        <w:rPr>
                          <w:color w:val="806000" w:themeColor="accent4" w:themeShade="80"/>
                          <w:sz w:val="32"/>
                          <w:szCs w:val="32"/>
                        </w:rPr>
                      </w:pPr>
                    </w:p>
                    <w:p w:rsidR="00EF59E5" w:rsidRDefault="00EF59E5"/>
                  </w:txbxContent>
                </v:textbox>
                <w10:wrap anchorx="margin"/>
              </v:shape>
            </w:pict>
          </mc:Fallback>
        </mc:AlternateContent>
      </w:r>
      <w:r w:rsidR="003A12C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BF7E24F" wp14:editId="1FB1F15A">
                <wp:simplePos x="0" y="0"/>
                <wp:positionH relativeFrom="margin">
                  <wp:posOffset>606425</wp:posOffset>
                </wp:positionH>
                <wp:positionV relativeFrom="paragraph">
                  <wp:posOffset>1265555</wp:posOffset>
                </wp:positionV>
                <wp:extent cx="4483735" cy="588645"/>
                <wp:effectExtent l="0" t="0" r="0" b="190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35" cy="588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B4B" w:rsidRPr="003E2B4B" w:rsidRDefault="003E2B4B" w:rsidP="003E2B4B">
                            <w:pPr>
                              <w:rPr>
                                <w:rFonts w:ascii="Cambria" w:eastAsia="Cambria" w:hAnsi="Cambria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3E2B4B">
                              <w:rPr>
                                <w:rFonts w:ascii="Cambria" w:eastAsia="Cambria" w:hAnsi="Cambria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Cursando el Tercer Año de Contaduría Pública. </w:t>
                            </w:r>
                          </w:p>
                          <w:p w:rsidR="003E2B4B" w:rsidRDefault="003E2B4B" w:rsidP="003A12C6">
                            <w:pPr>
                              <w:jc w:val="center"/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UNASUR</w:t>
                            </w:r>
                            <w:r w:rsidRPr="00C8517C"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- U</w:t>
                            </w:r>
                            <w:r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niversidad Autónoma del Sur– Paraguay.</w:t>
                            </w:r>
                          </w:p>
                          <w:p w:rsidR="003E2B4B" w:rsidRDefault="003E2B4B">
                            <w:pPr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</w:p>
                          <w:p w:rsidR="003E2B4B" w:rsidRDefault="003E2B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E24F" id="Cuadro de texto 14" o:spid="_x0000_s1048" type="#_x0000_t202" style="position:absolute;margin-left:47.75pt;margin-top:99.65pt;width:353.05pt;height:46.3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" fillcolor="white [3201]" stroked="f" strokeweight=".5pt">
                <v:textbox>
                  <w:txbxContent>
                    <w:p w:rsidR="003E2B4B" w:rsidRPr="003E2B4B" w:rsidRDefault="003E2B4B" w:rsidP="003E2B4B">
                      <w:pPr>
                        <w:rPr>
                          <w:rFonts w:ascii="Cambria" w:eastAsia="Cambria" w:hAnsi="Cambria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 w:rsidRPr="003E2B4B">
                        <w:rPr>
                          <w:rFonts w:ascii="Cambria" w:eastAsia="Cambria" w:hAnsi="Cambria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Cursando el Tercer Año de Contaduría Pública. </w:t>
                      </w:r>
                    </w:p>
                    <w:p w:rsidR="003E2B4B" w:rsidRDefault="003E2B4B" w:rsidP="003A12C6">
                      <w:pPr>
                        <w:jc w:val="center"/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UNASUR</w:t>
                      </w:r>
                      <w:r w:rsidRPr="00C8517C"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- U</w:t>
                      </w:r>
                      <w:r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niversidad Autónoma del Sur– Paraguay.</w:t>
                      </w:r>
                    </w:p>
                    <w:p w:rsidR="003E2B4B" w:rsidRDefault="003E2B4B">
                      <w:pPr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</w:p>
                    <w:p w:rsidR="003E2B4B" w:rsidRDefault="003E2B4B"/>
                  </w:txbxContent>
                </v:textbox>
                <w10:wrap anchorx="margin"/>
              </v:shape>
            </w:pict>
          </mc:Fallback>
        </mc:AlternateContent>
      </w:r>
      <w:r w:rsidR="00EF59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5B67CE7" wp14:editId="74E2A2B3">
                <wp:simplePos x="0" y="0"/>
                <wp:positionH relativeFrom="column">
                  <wp:posOffset>2830635</wp:posOffset>
                </wp:positionH>
                <wp:positionV relativeFrom="paragraph">
                  <wp:posOffset>6682007</wp:posOffset>
                </wp:positionV>
                <wp:extent cx="2751553" cy="659423"/>
                <wp:effectExtent l="0" t="0" r="0" b="762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553" cy="659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77D" w:rsidRPr="00F1177D" w:rsidRDefault="00F1177D" w:rsidP="00F1177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mbria" w:eastAsia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F1177D">
                              <w:rPr>
                                <w:rFonts w:ascii="Cambria" w:eastAsia="Cambria" w:hAnsi="Cambria" w:cs="Times New Roman"/>
                                <w:sz w:val="24"/>
                                <w:szCs w:val="24"/>
                              </w:rPr>
                              <w:t xml:space="preserve">Microsoft Word. </w:t>
                            </w:r>
                            <w:r>
                              <w:rPr>
                                <w:rFonts w:ascii="Cambria" w:eastAsia="Cambria" w:hAnsi="Cambria" w:cs="Times New Roman"/>
                                <w:sz w:val="24"/>
                                <w:szCs w:val="24"/>
                              </w:rPr>
                              <w:t>(básico)</w:t>
                            </w:r>
                          </w:p>
                          <w:p w:rsidR="00F1177D" w:rsidRPr="00F1177D" w:rsidRDefault="00F1177D" w:rsidP="00F1177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mbria" w:eastAsia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F1177D">
                              <w:rPr>
                                <w:rFonts w:ascii="Cambria" w:eastAsia="Cambria" w:hAnsi="Cambria" w:cs="Times New Roman"/>
                                <w:sz w:val="24"/>
                                <w:szCs w:val="24"/>
                              </w:rPr>
                              <w:t xml:space="preserve">Microsoft Excel. </w:t>
                            </w:r>
                            <w:r>
                              <w:rPr>
                                <w:rFonts w:ascii="Cambria" w:eastAsia="Cambria" w:hAnsi="Cambria" w:cs="Times New Roman"/>
                                <w:sz w:val="24"/>
                                <w:szCs w:val="24"/>
                              </w:rPr>
                              <w:t>(básico)</w:t>
                            </w:r>
                          </w:p>
                          <w:p w:rsidR="00F1177D" w:rsidRPr="00F1177D" w:rsidRDefault="00F1177D" w:rsidP="00F1177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mbria" w:eastAsia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F1177D">
                              <w:rPr>
                                <w:rFonts w:ascii="Cambria" w:eastAsia="Cambria" w:hAnsi="Cambria" w:cs="Times New Roman"/>
                                <w:sz w:val="24"/>
                                <w:szCs w:val="24"/>
                              </w:rPr>
                              <w:t>Microsoft PowerPoint.</w:t>
                            </w:r>
                            <w:r>
                              <w:rPr>
                                <w:rFonts w:ascii="Cambria" w:eastAsia="Cambria" w:hAnsi="Cambria" w:cs="Times New Roman"/>
                                <w:sz w:val="24"/>
                                <w:szCs w:val="24"/>
                              </w:rPr>
                              <w:t>(básico)</w:t>
                            </w:r>
                          </w:p>
                          <w:p w:rsidR="00F1177D" w:rsidRDefault="00F1177D" w:rsidP="00F1177D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67CE7" id="Cuadro de texto 22" o:spid="_x0000_s1049" type="#_x0000_t202" style="position:absolute;margin-left:222.9pt;margin-top:526.15pt;width:216.65pt;height:51.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" fillcolor="white [3201]" stroked="f" strokeweight=".5pt">
                <v:textbox>
                  <w:txbxContent>
                    <w:p w:rsidR="00F1177D" w:rsidRPr="00F1177D" w:rsidRDefault="00F1177D" w:rsidP="00F1177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mbria" w:eastAsia="Cambria" w:hAnsi="Cambria" w:cs="Times New Roman"/>
                          <w:sz w:val="24"/>
                          <w:szCs w:val="24"/>
                        </w:rPr>
                      </w:pPr>
                      <w:r w:rsidRPr="00F1177D">
                        <w:rPr>
                          <w:rFonts w:ascii="Cambria" w:eastAsia="Cambria" w:hAnsi="Cambria" w:cs="Times New Roman"/>
                          <w:sz w:val="24"/>
                          <w:szCs w:val="24"/>
                        </w:rPr>
                        <w:t xml:space="preserve">Microsoft Word. </w:t>
                      </w:r>
                      <w:r>
                        <w:rPr>
                          <w:rFonts w:ascii="Cambria" w:eastAsia="Cambria" w:hAnsi="Cambria" w:cs="Times New Roman"/>
                          <w:sz w:val="24"/>
                          <w:szCs w:val="24"/>
                        </w:rPr>
                        <w:t>(básico)</w:t>
                      </w:r>
                    </w:p>
                    <w:p w:rsidR="00F1177D" w:rsidRPr="00F1177D" w:rsidRDefault="00F1177D" w:rsidP="00F1177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mbria" w:eastAsia="Cambria" w:hAnsi="Cambria" w:cs="Times New Roman"/>
                          <w:sz w:val="24"/>
                          <w:szCs w:val="24"/>
                        </w:rPr>
                      </w:pPr>
                      <w:r w:rsidRPr="00F1177D">
                        <w:rPr>
                          <w:rFonts w:ascii="Cambria" w:eastAsia="Cambria" w:hAnsi="Cambria" w:cs="Times New Roman"/>
                          <w:sz w:val="24"/>
                          <w:szCs w:val="24"/>
                        </w:rPr>
                        <w:t xml:space="preserve">Microsoft Excel. </w:t>
                      </w:r>
                      <w:r>
                        <w:rPr>
                          <w:rFonts w:ascii="Cambria" w:eastAsia="Cambria" w:hAnsi="Cambria" w:cs="Times New Roman"/>
                          <w:sz w:val="24"/>
                          <w:szCs w:val="24"/>
                        </w:rPr>
                        <w:t>(básico)</w:t>
                      </w:r>
                    </w:p>
                    <w:p w:rsidR="00F1177D" w:rsidRPr="00F1177D" w:rsidRDefault="00F1177D" w:rsidP="00F1177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mbria" w:eastAsia="Cambria" w:hAnsi="Cambria" w:cs="Times New Roman"/>
                          <w:sz w:val="24"/>
                          <w:szCs w:val="24"/>
                        </w:rPr>
                      </w:pPr>
                      <w:r w:rsidRPr="00F1177D">
                        <w:rPr>
                          <w:rFonts w:ascii="Cambria" w:eastAsia="Cambria" w:hAnsi="Cambria" w:cs="Times New Roman"/>
                          <w:sz w:val="24"/>
                          <w:szCs w:val="24"/>
                        </w:rPr>
                        <w:t>Microsoft PowerPoint.</w:t>
                      </w:r>
                      <w:r>
                        <w:rPr>
                          <w:rFonts w:ascii="Cambria" w:eastAsia="Cambria" w:hAnsi="Cambria" w:cs="Times New Roman"/>
                          <w:sz w:val="24"/>
                          <w:szCs w:val="24"/>
                        </w:rPr>
                        <w:t>(básico)</w:t>
                      </w:r>
                    </w:p>
                    <w:p w:rsidR="00F1177D" w:rsidRDefault="00F1177D" w:rsidP="00F1177D">
                      <w:pPr>
                        <w:pStyle w:val="Prrafodelista"/>
                      </w:pPr>
                    </w:p>
                  </w:txbxContent>
                </v:textbox>
              </v:shape>
            </w:pict>
          </mc:Fallback>
        </mc:AlternateContent>
      </w:r>
      <w:r w:rsidR="00EF59E5" w:rsidRPr="00A24E8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588A5BD" wp14:editId="564B0F1D">
                <wp:simplePos x="0" y="0"/>
                <wp:positionH relativeFrom="margin">
                  <wp:posOffset>385836</wp:posOffset>
                </wp:positionH>
                <wp:positionV relativeFrom="paragraph">
                  <wp:posOffset>6611522</wp:posOffset>
                </wp:positionV>
                <wp:extent cx="1731645" cy="588645"/>
                <wp:effectExtent l="0" t="0" r="0" b="1905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E85" w:rsidRPr="00EF59E5" w:rsidRDefault="00F1177D" w:rsidP="00EF59E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 w:rsidRPr="00EF59E5">
                              <w:t>Español</w:t>
                            </w:r>
                          </w:p>
                          <w:p w:rsidR="00F1177D" w:rsidRPr="00EF59E5" w:rsidRDefault="00F1177D" w:rsidP="00EF59E5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 w:rsidRPr="00EF59E5">
                              <w:t>Guaraní</w:t>
                            </w:r>
                          </w:p>
                          <w:p w:rsidR="00F1177D" w:rsidRPr="00D35AA5" w:rsidRDefault="00F1177D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Programa 1 (Elegir entre Avanzado-Intermedio-Básico)</w:t>
                            </w:r>
                          </w:p>
                          <w:p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Programa 2 (Elegir entre Avanzado-Intermedio-Básico)</w:t>
                            </w: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A5BD" id="_x0000_s1050" type="#_x0000_t202" style="position:absolute;margin-left:30.4pt;margin-top:520.6pt;width:136.35pt;height:46.3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" filled="f" stroked="f">
                <v:textbox>
                  <w:txbxContent>
                    <w:p w:rsidR="00E26E85" w:rsidRPr="00EF59E5" w:rsidRDefault="00F1177D" w:rsidP="00EF59E5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 w:rsidRPr="00EF59E5">
                        <w:t>Español</w:t>
                      </w:r>
                    </w:p>
                    <w:p w:rsidR="00F1177D" w:rsidRPr="00EF59E5" w:rsidRDefault="00F1177D" w:rsidP="00EF59E5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 w:rsidRPr="00EF59E5">
                        <w:t>Guaraní</w:t>
                      </w:r>
                    </w:p>
                    <w:p w:rsidR="00F1177D" w:rsidRPr="00D35AA5" w:rsidRDefault="00F1177D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Programa 1 (Elegir entre Avanzado-Intermedio-Básico)</w:t>
                      </w:r>
                    </w:p>
                    <w:p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Programa 2 (Elegir entre Avanzado-Intermedio-Básico)</w:t>
                      </w: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59E5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BD70163" wp14:editId="725D08C1">
                <wp:simplePos x="0" y="0"/>
                <wp:positionH relativeFrom="margin">
                  <wp:align>left</wp:align>
                </wp:positionH>
                <wp:positionV relativeFrom="paragraph">
                  <wp:posOffset>4891844</wp:posOffset>
                </wp:positionV>
                <wp:extent cx="6100445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2B096" id="Group 3" o:spid="_x0000_s1026" style="position:absolute;margin-left:0;margin-top:385.2pt;width:480.35pt;height:24.6pt;z-index:251728896;mso-position-horizontal:left;mso-position-horizontal-relative:margin;mso-height-relative:margin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">
                <v:rect id="Rectángulo 211" o:spid="_x0000_s1027" style="position:absolute;left:3105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cHwsQA&#10;AADcAAAADwAAAGRycy9kb3ducmV2LnhtbESPT4vCMBTE7wt+h/AEb2vaHmSpRlFR8CTY9c/12Tzb&#10;YvNSm6jVT79ZWNjjMDO/YSazztTiQa2rLCuIhxEI4tzqigsF++/15xcI55E11pZJwYsczKa9jwmm&#10;2j55R4/MFyJA2KWooPS+SaV0eUkG3dA2xMG72NagD7ItpG7xGeCmlkkUjaTBisNCiQ0tS8qv2d0o&#10;WOxvyfa4jt7nXbY4rOQJr/Z8U2rQ7+ZjEJ46/x/+a2+0giSO4fdMOAJy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3B8LEAAAA3AAAAA8AAAAAAAAAAAAAAAAAmAIAAGRycy9k&#10;b3ducmV2LnhtbFBLBQYAAAAABAAEAPUAAACJAwAAAAA=&#10;" fillcolor="#6179aa" stroked="f" strokeweight="1pt"/>
                <v:shape id="Imagen 229" o:spid="_x0000_s1028" type="#_x0000_t75" style="position:absolute;width:2952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rFkfFAAAA3AAAAA8AAABkcnMvZG93bnJldi54bWxEj0FrwkAUhO+F/oflFbzVTaNIm7qKChYP&#10;Xhob6PGRfc2GZt+G3dWk/94VhB6HmfmGWa5H24kL+dA6VvAyzUAQ10633Cj4Ou2fX0GEiKyxc0wK&#10;/ijAevX4sMRCu4E/6VLGRiQIhwIVmBj7QspQG7IYpq4nTt6P8xZjkr6R2uOQ4LaTeZYtpMWW04LB&#10;nnaG6t/ybBXMK/xohnwht9+bauaP533Wm0qpydO4eQcRaYz/4Xv7oBXk+RvczqQjIF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6xZHxQAAANwAAAAPAAAAAAAAAAAAAAAA&#10;AJ8CAABkcnMvZG93bnJldi54bWxQSwUGAAAAAAQABAD3AAAAkQMAAAAA&#10;">
                  <v:imagedata r:id="rId15" o:title=""/>
                  <v:path arrowok="t"/>
                </v:shape>
                <v:shape id="Imagen 230" o:spid="_x0000_s1029" type="#_x0000_t75" style="position:absolute;left:58055;width:2953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IKQfBAAAA3AAAAA8AAABkcnMvZG93bnJldi54bWxET89rwjAUvg/8H8ITvM3UOkSqUVRQPOwy&#10;t4LHR/Nsis1LSaKt//1yGOz48f1ebwfbiif50DhWMJtmIIgrpxuuFfx8H9+XIEJE1tg6JgUvCrDd&#10;jN7WWGjX8xc9L7EWKYRDgQpMjF0hZagMWQxT1xEn7ua8xZigr6X22Kdw28o8yxbSYsOpwWBHB0PV&#10;/fKwCj5KPNV9vpD7666c+8/HMetMqdRkPOxWICIN8V/85z5rBfk8zU9n0hGQm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AIKQfBAAAA3AAAAA8AAAAAAAAAAAAAAAAAnwIA&#10;AGRycy9kb3ducmV2LnhtbFBLBQYAAAAABAAEAPcAAACNAwAAAAA=&#10;">
                  <v:imagedata r:id="rId15" o:title=""/>
                  <v:path arrowok="t"/>
                </v:shape>
                <w10:wrap anchorx="margin"/>
              </v:group>
            </w:pict>
          </mc:Fallback>
        </mc:AlternateContent>
      </w:r>
      <w:r w:rsidR="00EF59E5" w:rsidRPr="00A91A4A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625D37D" wp14:editId="242F5A86">
                <wp:simplePos x="0" y="0"/>
                <wp:positionH relativeFrom="margin">
                  <wp:posOffset>518160</wp:posOffset>
                </wp:positionH>
                <wp:positionV relativeFrom="paragraph">
                  <wp:posOffset>6303645</wp:posOffset>
                </wp:positionV>
                <wp:extent cx="2567305" cy="140462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A4A" w:rsidRPr="00B5268E" w:rsidRDefault="00A91A4A" w:rsidP="00A91A4A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5268E">
                              <w:rPr>
                                <w:rFonts w:cstheme="minorHAns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IDIOMAS Y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5D37D" id="_x0000_s1051" type="#_x0000_t202" style="position:absolute;margin-left:40.8pt;margin-top:496.35pt;width:202.1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" filled="f" stroked="f">
                <v:textbox style="mso-fit-shape-to-text:t">
                  <w:txbxContent>
                    <w:p w:rsidR="00A91A4A" w:rsidRPr="00B5268E" w:rsidRDefault="00A91A4A" w:rsidP="00A91A4A">
                      <w:pPr>
                        <w:spacing w:after="0"/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B5268E">
                        <w:rPr>
                          <w:rFonts w:cstheme="minorHAnsi"/>
                          <w:b/>
                          <w:color w:val="FFFFFF" w:themeColor="background1"/>
                          <w:sz w:val="32"/>
                          <w:szCs w:val="32"/>
                        </w:rPr>
                        <w:t>IDIOMAS Y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59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7B080C0" wp14:editId="594816D2">
                <wp:simplePos x="0" y="0"/>
                <wp:positionH relativeFrom="column">
                  <wp:posOffset>589085</wp:posOffset>
                </wp:positionH>
                <wp:positionV relativeFrom="paragraph">
                  <wp:posOffset>5345724</wp:posOffset>
                </wp:positionV>
                <wp:extent cx="4105910" cy="861646"/>
                <wp:effectExtent l="0" t="0" r="889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910" cy="861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026" w:rsidRPr="00684026" w:rsidRDefault="00684026" w:rsidP="0068402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684026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Habilidad para integrarse</w:t>
                            </w:r>
                          </w:p>
                          <w:p w:rsidR="00684026" w:rsidRPr="00684026" w:rsidRDefault="00684026" w:rsidP="00684026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68402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es-ES"/>
                              </w:rPr>
                              <w:t>Capacidad para el trabajo bajo presión de tiempo</w:t>
                            </w:r>
                          </w:p>
                          <w:p w:rsidR="00684026" w:rsidRPr="00F1177D" w:rsidRDefault="00684026" w:rsidP="0068402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Style w:val="Textoennegrita"/>
                                <w:rFonts w:cstheme="minorHAnsi"/>
                                <w:b w:val="0"/>
                                <w:bCs w:val="0"/>
                              </w:rPr>
                            </w:pPr>
                            <w:r w:rsidRPr="00F1177D">
                              <w:rPr>
                                <w:rStyle w:val="Textoennegrita"/>
                                <w:rFonts w:cstheme="minorHAnsi"/>
                                <w:b w:val="0"/>
                                <w:sz w:val="23"/>
                                <w:szCs w:val="23"/>
                                <w:shd w:val="clear" w:color="auto" w:fill="FCFCFC"/>
                              </w:rPr>
                              <w:t xml:space="preserve">Ganas de </w:t>
                            </w:r>
                            <w:r w:rsidRPr="00F1177D">
                              <w:rPr>
                                <w:rStyle w:val="Textoennegrita"/>
                                <w:rFonts w:cstheme="minorHAnsi"/>
                                <w:b w:val="0"/>
                                <w:sz w:val="24"/>
                                <w:szCs w:val="24"/>
                                <w:shd w:val="clear" w:color="auto" w:fill="FCFCFC"/>
                              </w:rPr>
                              <w:t>crecer</w:t>
                            </w:r>
                            <w:r w:rsidRPr="00F1177D">
                              <w:rPr>
                                <w:rStyle w:val="Textoennegrita"/>
                                <w:rFonts w:cstheme="minorHAnsi"/>
                                <w:b w:val="0"/>
                                <w:sz w:val="23"/>
                                <w:szCs w:val="23"/>
                                <w:shd w:val="clear" w:color="auto" w:fill="FCFCFC"/>
                              </w:rPr>
                              <w:t>.</w:t>
                            </w:r>
                          </w:p>
                          <w:p w:rsidR="00F1177D" w:rsidRPr="00F1177D" w:rsidRDefault="00B5268E" w:rsidP="0068402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</w:rPr>
                            </w:pPr>
                            <w:r w:rsidRPr="00F1177D">
                              <w:rPr>
                                <w:rStyle w:val="Textoennegrita"/>
                                <w:rFonts w:cstheme="minorHAnsi"/>
                                <w:b w:val="0"/>
                                <w:sz w:val="23"/>
                                <w:szCs w:val="23"/>
                                <w:shd w:val="clear" w:color="auto" w:fill="FCFCFC"/>
                              </w:rPr>
                              <w:t>Discreción</w:t>
                            </w:r>
                            <w:r>
                              <w:rPr>
                                <w:rFonts w:cstheme="minorHAnsi"/>
                                <w:sz w:val="23"/>
                                <w:szCs w:val="23"/>
                                <w:shd w:val="clear" w:color="auto" w:fill="FCFCFC"/>
                              </w:rPr>
                              <w:t xml:space="preserve">, </w:t>
                            </w:r>
                            <w:r w:rsidR="00331B49">
                              <w:rPr>
                                <w:rFonts w:cstheme="minorHAnsi"/>
                                <w:sz w:val="23"/>
                                <w:szCs w:val="23"/>
                                <w:shd w:val="clear" w:color="auto" w:fill="FCFCFC"/>
                              </w:rPr>
                              <w:t>Responsabilidad.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80C0" id="Cuadro de texto 21" o:spid="_x0000_s1052" type="#_x0000_t202" style="position:absolute;margin-left:46.4pt;margin-top:420.9pt;width:323.3pt;height:67.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" fillcolor="white [3201]" stroked="f" strokeweight=".5pt">
                <v:textbox>
                  <w:txbxContent>
                    <w:p w:rsidR="00684026" w:rsidRPr="00684026" w:rsidRDefault="00684026" w:rsidP="0068402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s-ES"/>
                        </w:rPr>
                      </w:pPr>
                      <w:r w:rsidRPr="00684026">
                        <w:rPr>
                          <w:rFonts w:cstheme="min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Habilidad para integrarse</w:t>
                      </w:r>
                    </w:p>
                    <w:p w:rsidR="00684026" w:rsidRPr="00684026" w:rsidRDefault="00684026" w:rsidP="00684026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s-ES"/>
                        </w:rPr>
                      </w:pPr>
                      <w:r w:rsidRPr="0068402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es-ES"/>
                        </w:rPr>
                        <w:t>Capacidad para el trabajo bajo presión de tiempo</w:t>
                      </w:r>
                    </w:p>
                    <w:p w:rsidR="00684026" w:rsidRPr="00F1177D" w:rsidRDefault="00684026" w:rsidP="0068402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Style w:val="Textoennegrita"/>
                          <w:rFonts w:cstheme="minorHAnsi"/>
                          <w:b w:val="0"/>
                          <w:bCs w:val="0"/>
                        </w:rPr>
                      </w:pPr>
                      <w:r w:rsidRPr="00F1177D">
                        <w:rPr>
                          <w:rStyle w:val="Textoennegrita"/>
                          <w:rFonts w:cstheme="minorHAnsi"/>
                          <w:b w:val="0"/>
                          <w:sz w:val="23"/>
                          <w:szCs w:val="23"/>
                          <w:shd w:val="clear" w:color="auto" w:fill="FCFCFC"/>
                        </w:rPr>
                        <w:t xml:space="preserve">Ganas de </w:t>
                      </w:r>
                      <w:r w:rsidRPr="00F1177D">
                        <w:rPr>
                          <w:rStyle w:val="Textoennegrita"/>
                          <w:rFonts w:cstheme="minorHAnsi"/>
                          <w:b w:val="0"/>
                          <w:sz w:val="24"/>
                          <w:szCs w:val="24"/>
                          <w:shd w:val="clear" w:color="auto" w:fill="FCFCFC"/>
                        </w:rPr>
                        <w:t>crecer</w:t>
                      </w:r>
                      <w:r w:rsidRPr="00F1177D">
                        <w:rPr>
                          <w:rStyle w:val="Textoennegrita"/>
                          <w:rFonts w:cstheme="minorHAnsi"/>
                          <w:b w:val="0"/>
                          <w:sz w:val="23"/>
                          <w:szCs w:val="23"/>
                          <w:shd w:val="clear" w:color="auto" w:fill="FCFCFC"/>
                        </w:rPr>
                        <w:t>.</w:t>
                      </w:r>
                    </w:p>
                    <w:p w:rsidR="00F1177D" w:rsidRPr="00F1177D" w:rsidRDefault="00B5268E" w:rsidP="0068402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</w:rPr>
                      </w:pPr>
                      <w:r w:rsidRPr="00F1177D">
                        <w:rPr>
                          <w:rStyle w:val="Textoennegrita"/>
                          <w:rFonts w:cstheme="minorHAnsi"/>
                          <w:b w:val="0"/>
                          <w:sz w:val="23"/>
                          <w:szCs w:val="23"/>
                          <w:shd w:val="clear" w:color="auto" w:fill="FCFCFC"/>
                        </w:rPr>
                        <w:t>Discreción</w:t>
                      </w:r>
                      <w:r>
                        <w:rPr>
                          <w:rFonts w:cstheme="minorHAnsi"/>
                          <w:sz w:val="23"/>
                          <w:szCs w:val="23"/>
                          <w:shd w:val="clear" w:color="auto" w:fill="FCFCFC"/>
                        </w:rPr>
                        <w:t xml:space="preserve">, </w:t>
                      </w:r>
                      <w:r w:rsidR="00331B49">
                        <w:rPr>
                          <w:rFonts w:cstheme="minorHAnsi"/>
                          <w:sz w:val="23"/>
                          <w:szCs w:val="23"/>
                          <w:shd w:val="clear" w:color="auto" w:fill="FCFCFC"/>
                        </w:rPr>
                        <w:t>Responsabilidad.</w:t>
                      </w:r>
                    </w:p>
                  </w:txbxContent>
                </v:textbox>
              </v:shape>
            </w:pict>
          </mc:Fallback>
        </mc:AlternateContent>
      </w:r>
      <w:r w:rsidR="00EF59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DA064A9" wp14:editId="4D427039">
                <wp:simplePos x="0" y="0"/>
                <wp:positionH relativeFrom="column">
                  <wp:posOffset>492370</wp:posOffset>
                </wp:positionH>
                <wp:positionV relativeFrom="paragraph">
                  <wp:posOffset>7305969</wp:posOffset>
                </wp:positionV>
                <wp:extent cx="1749230" cy="342802"/>
                <wp:effectExtent l="0" t="0" r="3810" b="63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30" cy="34280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9E5" w:rsidRPr="00B5268E" w:rsidRDefault="00EF59E5">
                            <w:pPr>
                              <w:rPr>
                                <w:rFonts w:cstheme="minorHAnsi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5268E">
                              <w:rPr>
                                <w:rFonts w:cstheme="minorHAnsi"/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064A9" id="Cuadro de texto 7" o:spid="_x0000_s1053" type="#_x0000_t202" style="position:absolute;margin-left:38.75pt;margin-top:575.25pt;width:137.75pt;height:2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" fillcolor="#2f5496 [2408]" stroked="f" strokeweight=".5pt">
                <v:textbox>
                  <w:txbxContent>
                    <w:p w:rsidR="00EF59E5" w:rsidRPr="00B5268E" w:rsidRDefault="00EF59E5">
                      <w:pPr>
                        <w:rPr>
                          <w:rFonts w:cstheme="minorHAnsi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B5268E">
                        <w:rPr>
                          <w:rFonts w:cstheme="minorHAnsi"/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 w:rsidR="00EF59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D829D4" wp14:editId="67C96BCD">
                <wp:simplePos x="0" y="0"/>
                <wp:positionH relativeFrom="column">
                  <wp:posOffset>132080</wp:posOffset>
                </wp:positionH>
                <wp:positionV relativeFrom="paragraph">
                  <wp:posOffset>7377430</wp:posOffset>
                </wp:positionV>
                <wp:extent cx="175846" cy="166224"/>
                <wp:effectExtent l="0" t="19050" r="34290" b="43815"/>
                <wp:wrapNone/>
                <wp:docPr id="8" name="Flecha a la derecha con ban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" cy="166224"/>
                        </a:xfrm>
                        <a:prstGeom prst="stripedRightArrow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531E3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 a la derecha con bandas 8" o:spid="_x0000_s1026" type="#_x0000_t93" style="position:absolute;margin-left:10.4pt;margin-top:580.9pt;width:13.85pt;height:13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" adj="11391" fillcolor="#2f5496 [2408]" strokecolor="white [3201]" strokeweight="1.5pt"/>
            </w:pict>
          </mc:Fallback>
        </mc:AlternateContent>
      </w:r>
      <w:r w:rsidR="00CB6B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446C4E" wp14:editId="5AFBAC40">
                <wp:simplePos x="0" y="0"/>
                <wp:positionH relativeFrom="margin">
                  <wp:posOffset>87923</wp:posOffset>
                </wp:positionH>
                <wp:positionV relativeFrom="paragraph">
                  <wp:posOffset>2804746</wp:posOffset>
                </wp:positionV>
                <wp:extent cx="6453114" cy="2154116"/>
                <wp:effectExtent l="0" t="0" r="508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3114" cy="21541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7EB" w:rsidRDefault="0067225A" w:rsidP="001D37E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Curso taller sobre los temas: Proceso administrativo, balance general, estado de resultado y formulario 120.  </w:t>
                            </w:r>
                          </w:p>
                          <w:p w:rsidR="0067225A" w:rsidRDefault="0067225A" w:rsidP="00A70A6B">
                            <w:pPr>
                              <w:pStyle w:val="Prrafodelista"/>
                            </w:pPr>
                            <w:r>
                              <w:t>PILAR, 28 de noviembre del 2012</w:t>
                            </w:r>
                          </w:p>
                          <w:p w:rsidR="0067225A" w:rsidRDefault="0067225A" w:rsidP="001D37E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Certificado sobre el tema: Perfil del Profesional</w:t>
                            </w:r>
                            <w:r w:rsidR="00B47192">
                              <w:t>.</w:t>
                            </w:r>
                          </w:p>
                          <w:p w:rsidR="0067225A" w:rsidRDefault="00A70A6B" w:rsidP="00A70A6B">
                            <w:pPr>
                              <w:pStyle w:val="Prrafodelista"/>
                            </w:pPr>
                            <w:r>
                              <w:t>Universidad Autónoma del Sur –Sede Central,</w:t>
                            </w:r>
                            <w:r w:rsidR="0067225A">
                              <w:t xml:space="preserve">  9 de junio del 2016</w:t>
                            </w:r>
                          </w:p>
                          <w:p w:rsidR="0067225A" w:rsidRDefault="0067225A" w:rsidP="0067225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Certificado sobre el tema: Proceso y la Economía de Taiwán</w:t>
                            </w:r>
                            <w:r w:rsidR="00B47192">
                              <w:t>.</w:t>
                            </w:r>
                          </w:p>
                          <w:p w:rsidR="0067225A" w:rsidRDefault="00A70A6B" w:rsidP="00A70A6B">
                            <w:pPr>
                              <w:pStyle w:val="Prrafodelista"/>
                            </w:pPr>
                            <w:r>
                              <w:t>Universidad Autónoma del Sur – Sede Central,</w:t>
                            </w:r>
                            <w:r w:rsidR="0067225A">
                              <w:t xml:space="preserve"> 9 de septiembre del 2016</w:t>
                            </w:r>
                          </w:p>
                          <w:p w:rsidR="00CB6BA2" w:rsidRDefault="00B47192" w:rsidP="00CB6BA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Constancia: Operador básico.</w:t>
                            </w:r>
                          </w:p>
                          <w:p w:rsidR="00B47192" w:rsidRDefault="00B47192" w:rsidP="00A70A6B">
                            <w:pPr>
                              <w:pStyle w:val="Prrafodelista"/>
                            </w:pPr>
                            <w:r>
                              <w:t>SNPP</w:t>
                            </w:r>
                            <w:r w:rsidR="00A70A6B">
                              <w:t xml:space="preserve"> - </w:t>
                            </w:r>
                            <w:r>
                              <w:t xml:space="preserve"> Asunción</w:t>
                            </w:r>
                            <w:r w:rsidR="00A70A6B">
                              <w:t>,</w:t>
                            </w:r>
                            <w:r>
                              <w:t xml:space="preserve">  12 de julio del 2017</w:t>
                            </w:r>
                          </w:p>
                          <w:p w:rsidR="00B47192" w:rsidRDefault="00B47192" w:rsidP="00CB6BA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Certificado: Auxiliar contable</w:t>
                            </w:r>
                          </w:p>
                          <w:p w:rsidR="00B47192" w:rsidRDefault="00B47192" w:rsidP="00A70A6B">
                            <w:pPr>
                              <w:pStyle w:val="Prrafodelista"/>
                            </w:pPr>
                            <w:r>
                              <w:t>NETSYS</w:t>
                            </w:r>
                            <w:r w:rsidR="00A70A6B">
                              <w:t xml:space="preserve"> - </w:t>
                            </w:r>
                            <w:r>
                              <w:t xml:space="preserve"> Fernando de la Mora, 15 de noviembre del 2017</w:t>
                            </w:r>
                          </w:p>
                          <w:p w:rsidR="00E6460C" w:rsidRDefault="00E6460C" w:rsidP="0067225A">
                            <w:pPr>
                              <w:pStyle w:val="Prrafodelista"/>
                              <w:jc w:val="center"/>
                            </w:pPr>
                          </w:p>
                          <w:p w:rsidR="0067225A" w:rsidRDefault="0067225A" w:rsidP="0067225A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6C4E" id="Cuadro de texto 20" o:spid="_x0000_s1054" type="#_x0000_t202" style="position:absolute;margin-left:6.9pt;margin-top:220.85pt;width:508.1pt;height:169.6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" fillcolor="white [3201]" stroked="f" strokeweight=".5pt">
                <v:textbox>
                  <w:txbxContent>
                    <w:p w:rsidR="001D37EB" w:rsidRDefault="0067225A" w:rsidP="001D37E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Curso taller sobre los temas: Proceso administrativo, balance general, estado de resultado y formulario 120.  </w:t>
                      </w:r>
                    </w:p>
                    <w:p w:rsidR="0067225A" w:rsidRDefault="0067225A" w:rsidP="00A70A6B">
                      <w:pPr>
                        <w:pStyle w:val="Prrafodelista"/>
                      </w:pPr>
                      <w:r>
                        <w:t>PILAR, 28 de noviembre del 2012</w:t>
                      </w:r>
                    </w:p>
                    <w:p w:rsidR="0067225A" w:rsidRDefault="0067225A" w:rsidP="001D37E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Certificado sobre el tema: Perfil del Profesional</w:t>
                      </w:r>
                      <w:r w:rsidR="00B47192">
                        <w:t>.</w:t>
                      </w:r>
                    </w:p>
                    <w:p w:rsidR="0067225A" w:rsidRDefault="00A70A6B" w:rsidP="00A70A6B">
                      <w:pPr>
                        <w:pStyle w:val="Prrafodelista"/>
                      </w:pPr>
                      <w:r>
                        <w:t>Universidad Autónoma del Sur –Sede Central,</w:t>
                      </w:r>
                      <w:r w:rsidR="0067225A">
                        <w:t xml:space="preserve">  9 de junio del 2016</w:t>
                      </w:r>
                    </w:p>
                    <w:p w:rsidR="0067225A" w:rsidRDefault="0067225A" w:rsidP="0067225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Certificado sobre el tema: Proceso y la Economía de Taiwán</w:t>
                      </w:r>
                      <w:r w:rsidR="00B47192">
                        <w:t>.</w:t>
                      </w:r>
                    </w:p>
                    <w:p w:rsidR="0067225A" w:rsidRDefault="00A70A6B" w:rsidP="00A70A6B">
                      <w:pPr>
                        <w:pStyle w:val="Prrafodelista"/>
                      </w:pPr>
                      <w:r>
                        <w:t>Universidad Autónoma del Sur – Sede Central,</w:t>
                      </w:r>
                      <w:r w:rsidR="0067225A">
                        <w:t xml:space="preserve"> 9 de septiembre del 2016</w:t>
                      </w:r>
                    </w:p>
                    <w:p w:rsidR="00CB6BA2" w:rsidRDefault="00B47192" w:rsidP="00CB6BA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Constancia: Operador básico.</w:t>
                      </w:r>
                    </w:p>
                    <w:p w:rsidR="00B47192" w:rsidRDefault="00B47192" w:rsidP="00A70A6B">
                      <w:pPr>
                        <w:pStyle w:val="Prrafodelista"/>
                      </w:pPr>
                      <w:r>
                        <w:t>SNPP</w:t>
                      </w:r>
                      <w:r w:rsidR="00A70A6B">
                        <w:t xml:space="preserve"> - </w:t>
                      </w:r>
                      <w:r>
                        <w:t xml:space="preserve"> Asunción</w:t>
                      </w:r>
                      <w:r w:rsidR="00A70A6B">
                        <w:t>,</w:t>
                      </w:r>
                      <w:r>
                        <w:t xml:space="preserve">  12 de julio del 2017</w:t>
                      </w:r>
                    </w:p>
                    <w:p w:rsidR="00B47192" w:rsidRDefault="00B47192" w:rsidP="00CB6BA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Certificado: Auxiliar contable</w:t>
                      </w:r>
                    </w:p>
                    <w:p w:rsidR="00B47192" w:rsidRDefault="00B47192" w:rsidP="00A70A6B">
                      <w:pPr>
                        <w:pStyle w:val="Prrafodelista"/>
                      </w:pPr>
                      <w:r>
                        <w:t>NETSYS</w:t>
                      </w:r>
                      <w:r w:rsidR="00A70A6B">
                        <w:t xml:space="preserve"> - </w:t>
                      </w:r>
                      <w:r>
                        <w:t xml:space="preserve"> Fernando de la Mora, 15 de noviembre del 2017</w:t>
                      </w:r>
                    </w:p>
                    <w:p w:rsidR="00E6460C" w:rsidRDefault="00E6460C" w:rsidP="0067225A">
                      <w:pPr>
                        <w:pStyle w:val="Prrafodelista"/>
                        <w:jc w:val="center"/>
                      </w:pPr>
                    </w:p>
                    <w:p w:rsidR="0067225A" w:rsidRDefault="0067225A" w:rsidP="0067225A">
                      <w:pPr>
                        <w:pStyle w:val="Prrafodelista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B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FF5B50D" wp14:editId="602F74AF">
                <wp:simplePos x="0" y="0"/>
                <wp:positionH relativeFrom="margin">
                  <wp:align>left</wp:align>
                </wp:positionH>
                <wp:positionV relativeFrom="paragraph">
                  <wp:posOffset>2636568</wp:posOffset>
                </wp:positionV>
                <wp:extent cx="131885" cy="131884"/>
                <wp:effectExtent l="57150" t="38100" r="20955" b="78105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5" cy="131884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93A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8" o:spid="_x0000_s1026" type="#_x0000_t13" style="position:absolute;margin-left:0;margin-top:207.6pt;width:10.4pt;height:10.4pt;z-index:251844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CB6B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418351" wp14:editId="59579AB5">
                <wp:simplePos x="0" y="0"/>
                <wp:positionH relativeFrom="margin">
                  <wp:align>left</wp:align>
                </wp:positionH>
                <wp:positionV relativeFrom="paragraph">
                  <wp:posOffset>1906074</wp:posOffset>
                </wp:positionV>
                <wp:extent cx="149469" cy="131543"/>
                <wp:effectExtent l="57150" t="38100" r="22225" b="78105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" cy="131543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F1FD" id="Flecha derecha 15" o:spid="_x0000_s1026" type="#_x0000_t13" style="position:absolute;margin-left:0;margin-top:150.1pt;width:11.75pt;height:10.35pt;z-index:251841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" adj="12095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CB6B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0D6FB42" wp14:editId="2271BCDD">
                <wp:simplePos x="0" y="0"/>
                <wp:positionH relativeFrom="column">
                  <wp:posOffset>404446</wp:posOffset>
                </wp:positionH>
                <wp:positionV relativeFrom="paragraph">
                  <wp:posOffset>958362</wp:posOffset>
                </wp:positionV>
                <wp:extent cx="2398981" cy="272415"/>
                <wp:effectExtent l="0" t="0" r="1905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981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B4B" w:rsidRPr="00B5268E" w:rsidRDefault="00CB6BA2">
                            <w:pPr>
                              <w:rPr>
                                <w:rFonts w:ascii="Corbel" w:hAnsi="Corbel"/>
                                <w:i/>
                                <w:color w:val="806000" w:themeColor="accent4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bel" w:eastAsia="Cambria" w:hAnsi="Corbel" w:cs="Times New Roman"/>
                                <w:b/>
                                <w:bCs/>
                                <w:i/>
                                <w:color w:val="806000" w:themeColor="accent4" w:themeShade="80"/>
                                <w:sz w:val="24"/>
                                <w:szCs w:val="24"/>
                                <w:lang w:val="es-ES_tradnl"/>
                              </w:rPr>
                              <w:t xml:space="preserve">  </w:t>
                            </w:r>
                            <w:r w:rsidR="003E2B4B" w:rsidRPr="00B5268E">
                              <w:rPr>
                                <w:rFonts w:ascii="Corbel" w:eastAsia="Cambria" w:hAnsi="Corbel" w:cs="Times New Roman"/>
                                <w:b/>
                                <w:bCs/>
                                <w:i/>
                                <w:color w:val="806000" w:themeColor="accent4" w:themeShade="80"/>
                                <w:sz w:val="28"/>
                                <w:szCs w:val="28"/>
                                <w:lang w:val="es-ES_tradnl"/>
                              </w:rPr>
                              <w:t>ESTUDIOS UNIVERSITARIOS: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FB42" id="Cuadro de texto 13" o:spid="_x0000_s1055" type="#_x0000_t202" style="position:absolute;margin-left:31.85pt;margin-top:75.45pt;width:188.9pt;height:21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" fillcolor="white [3201]" stroked="f" strokeweight=".5pt">
                <v:textbox>
                  <w:txbxContent>
                    <w:p w:rsidR="003E2B4B" w:rsidRPr="00B5268E" w:rsidRDefault="00CB6BA2">
                      <w:pPr>
                        <w:rPr>
                          <w:rFonts w:ascii="Corbel" w:hAnsi="Corbel"/>
                          <w:i/>
                          <w:color w:val="806000" w:themeColor="accent4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orbel" w:eastAsia="Cambria" w:hAnsi="Corbel" w:cs="Times New Roman"/>
                          <w:b/>
                          <w:bCs/>
                          <w:i/>
                          <w:color w:val="806000" w:themeColor="accent4" w:themeShade="80"/>
                          <w:sz w:val="24"/>
                          <w:szCs w:val="24"/>
                          <w:lang w:val="es-ES_tradnl"/>
                        </w:rPr>
                        <w:t xml:space="preserve">  </w:t>
                      </w:r>
                      <w:r w:rsidR="003E2B4B" w:rsidRPr="00B5268E">
                        <w:rPr>
                          <w:rFonts w:ascii="Corbel" w:eastAsia="Cambria" w:hAnsi="Corbel" w:cs="Times New Roman"/>
                          <w:b/>
                          <w:bCs/>
                          <w:i/>
                          <w:color w:val="806000" w:themeColor="accent4" w:themeShade="80"/>
                          <w:sz w:val="28"/>
                          <w:szCs w:val="28"/>
                          <w:lang w:val="es-ES_tradnl"/>
                        </w:rPr>
                        <w:t>ESTUDIOS UNIVERSITARIOS:</w:t>
                      </w:r>
                    </w:p>
                  </w:txbxContent>
                </v:textbox>
              </v:shape>
            </w:pict>
          </mc:Fallback>
        </mc:AlternateContent>
      </w:r>
      <w:r w:rsidR="00CB6B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margin">
                  <wp:posOffset>40193</wp:posOffset>
                </wp:positionH>
                <wp:positionV relativeFrom="paragraph">
                  <wp:posOffset>1027429</wp:posOffset>
                </wp:positionV>
                <wp:extent cx="145887" cy="122565"/>
                <wp:effectExtent l="68580" t="45720" r="0" b="75565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96903">
                          <a:off x="0" y="0"/>
                          <a:ext cx="145887" cy="122565"/>
                        </a:xfrm>
                        <a:prstGeom prst="triangle">
                          <a:avLst>
                            <a:gd name="adj" fmla="val 47394"/>
                          </a:avLst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1C61" id="Triángulo isósceles 9" o:spid="_x0000_s1026" type="#_x0000_t5" style="position:absolute;margin-left:3.15pt;margin-top:80.9pt;width:11.5pt;height:9.65pt;rotation:6113311fd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" adj="1023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CB6B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140433</wp:posOffset>
                </wp:positionV>
                <wp:extent cx="4149969" cy="685703"/>
                <wp:effectExtent l="0" t="0" r="3175" b="63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969" cy="685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BA2" w:rsidRDefault="003E2B4B" w:rsidP="00CB6BA2">
                            <w:pPr>
                              <w:spacing w:line="360" w:lineRule="auto"/>
                              <w:rPr>
                                <w:rFonts w:ascii="Cambria" w:eastAsia="Cambria" w:hAnsi="Cambria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3E2B4B">
                              <w:rPr>
                                <w:rFonts w:ascii="Cambria" w:eastAsia="Cambria" w:hAnsi="Cambria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1ro al 3ro</w:t>
                            </w:r>
                            <w:r w:rsidR="00CB6BA2">
                              <w:rPr>
                                <w:rFonts w:ascii="Cambria" w:eastAsia="Cambria" w:hAnsi="Cambria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 xml:space="preserve"> de la Media</w:t>
                            </w:r>
                          </w:p>
                          <w:p w:rsidR="003E2B4B" w:rsidRPr="00CB6BA2" w:rsidRDefault="003E2B4B" w:rsidP="003A12C6">
                            <w:pPr>
                              <w:spacing w:line="360" w:lineRule="auto"/>
                              <w:jc w:val="center"/>
                              <w:rPr>
                                <w:rFonts w:ascii="Cambria" w:eastAsia="Cambria" w:hAnsi="Cambria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="Cambria" w:eastAsia="Cambria" w:hAnsi="Cambria" w:cs="Times New Roman"/>
                                <w:bCs/>
                                <w:color w:val="000000"/>
                                <w:sz w:val="24"/>
                                <w:szCs w:val="24"/>
                                <w:lang w:val="es-ES_tradnl"/>
                              </w:rPr>
                              <w:t>Centro Regional de Educación- Pilar. C.R.E.P</w:t>
                            </w:r>
                          </w:p>
                          <w:p w:rsidR="005070EE" w:rsidRDefault="0050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56" type="#_x0000_t202" style="position:absolute;margin-left:46.35pt;margin-top:11.05pt;width:326.75pt;height:5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" fillcolor="white [3201]" stroked="f" strokeweight=".5pt">
                <v:textbox>
                  <w:txbxContent>
                    <w:p w:rsidR="00CB6BA2" w:rsidRDefault="003E2B4B" w:rsidP="00CB6BA2">
                      <w:pPr>
                        <w:spacing w:line="360" w:lineRule="auto"/>
                        <w:rPr>
                          <w:rFonts w:ascii="Cambria" w:eastAsia="Cambria" w:hAnsi="Cambria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 w:rsidRPr="003E2B4B">
                        <w:rPr>
                          <w:rFonts w:ascii="Cambria" w:eastAsia="Cambria" w:hAnsi="Cambria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1ro al 3ro</w:t>
                      </w:r>
                      <w:r w:rsidR="00CB6BA2">
                        <w:rPr>
                          <w:rFonts w:ascii="Cambria" w:eastAsia="Cambria" w:hAnsi="Cambria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 xml:space="preserve"> de la Media</w:t>
                      </w:r>
                    </w:p>
                    <w:p w:rsidR="003E2B4B" w:rsidRPr="00CB6BA2" w:rsidRDefault="003E2B4B" w:rsidP="003A12C6">
                      <w:pPr>
                        <w:spacing w:line="360" w:lineRule="auto"/>
                        <w:jc w:val="center"/>
                        <w:rPr>
                          <w:rFonts w:ascii="Cambria" w:eastAsia="Cambria" w:hAnsi="Cambria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="Cambria" w:eastAsia="Cambria" w:hAnsi="Cambria" w:cs="Times New Roman"/>
                          <w:bCs/>
                          <w:color w:val="000000"/>
                          <w:sz w:val="24"/>
                          <w:szCs w:val="24"/>
                          <w:lang w:val="es-ES_tradnl"/>
                        </w:rPr>
                        <w:t>Centro Regional de Educación- Pilar. C.R.E.P</w:t>
                      </w:r>
                    </w:p>
                    <w:p w:rsidR="005070EE" w:rsidRDefault="005070EE"/>
                  </w:txbxContent>
                </v:textbox>
              </v:shape>
            </w:pict>
          </mc:Fallback>
        </mc:AlternateContent>
      </w:r>
    </w:p>
    <w:sectPr w:rsidR="006607B0" w:rsidRPr="006607B0" w:rsidSect="006607B0">
      <w:headerReference w:type="default" r:id="rId18"/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281" w:rsidRDefault="00580281" w:rsidP="00A01AB1">
      <w:pPr>
        <w:spacing w:after="0" w:line="240" w:lineRule="auto"/>
      </w:pPr>
      <w:r>
        <w:separator/>
      </w:r>
    </w:p>
  </w:endnote>
  <w:endnote w:type="continuationSeparator" w:id="0">
    <w:p w:rsidR="00580281" w:rsidRDefault="00580281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281" w:rsidRDefault="00580281" w:rsidP="00A01AB1">
      <w:pPr>
        <w:spacing w:after="0" w:line="240" w:lineRule="auto"/>
      </w:pPr>
      <w:r>
        <w:separator/>
      </w:r>
    </w:p>
  </w:footnote>
  <w:footnote w:type="continuationSeparator" w:id="0">
    <w:p w:rsidR="00580281" w:rsidRDefault="00580281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7B0" w:rsidRDefault="006607B0" w:rsidP="006607B0">
    <w:pPr>
      <w:pStyle w:val="Encabezado"/>
      <w:tabs>
        <w:tab w:val="clear" w:pos="4513"/>
        <w:tab w:val="clear" w:pos="9026"/>
        <w:tab w:val="left" w:pos="1177"/>
      </w:tabs>
    </w:pPr>
    <w:r>
      <w:ptab w:relativeTo="margin" w:alignment="left" w:leader="none"/>
    </w:r>
    <w: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3AA6"/>
    <w:multiLevelType w:val="hybridMultilevel"/>
    <w:tmpl w:val="757C9D8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425C"/>
    <w:multiLevelType w:val="hybridMultilevel"/>
    <w:tmpl w:val="FBACB34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7183"/>
    <w:multiLevelType w:val="hybridMultilevel"/>
    <w:tmpl w:val="BF1C5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1713C"/>
    <w:multiLevelType w:val="multilevel"/>
    <w:tmpl w:val="D0DE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77633"/>
    <w:multiLevelType w:val="hybridMultilevel"/>
    <w:tmpl w:val="837EF8E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35A6A"/>
    <w:multiLevelType w:val="hybridMultilevel"/>
    <w:tmpl w:val="DF5AF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F2D51"/>
    <w:multiLevelType w:val="hybridMultilevel"/>
    <w:tmpl w:val="6E9A734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81610"/>
    <w:multiLevelType w:val="hybridMultilevel"/>
    <w:tmpl w:val="27A4105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AB"/>
    <w:rsid w:val="00043E68"/>
    <w:rsid w:val="00055585"/>
    <w:rsid w:val="00057A88"/>
    <w:rsid w:val="00060329"/>
    <w:rsid w:val="000D2471"/>
    <w:rsid w:val="0013648E"/>
    <w:rsid w:val="00141993"/>
    <w:rsid w:val="00165375"/>
    <w:rsid w:val="00177AE7"/>
    <w:rsid w:val="00193CE6"/>
    <w:rsid w:val="001B5912"/>
    <w:rsid w:val="001D37EB"/>
    <w:rsid w:val="001E4ECB"/>
    <w:rsid w:val="00215398"/>
    <w:rsid w:val="002500DE"/>
    <w:rsid w:val="002803EC"/>
    <w:rsid w:val="002D21DE"/>
    <w:rsid w:val="00301A87"/>
    <w:rsid w:val="00331B49"/>
    <w:rsid w:val="00337196"/>
    <w:rsid w:val="00341CDC"/>
    <w:rsid w:val="00366B75"/>
    <w:rsid w:val="003810F0"/>
    <w:rsid w:val="003A12C6"/>
    <w:rsid w:val="003D4523"/>
    <w:rsid w:val="003E2B4B"/>
    <w:rsid w:val="00447C42"/>
    <w:rsid w:val="004635FB"/>
    <w:rsid w:val="004A17D5"/>
    <w:rsid w:val="004D29B3"/>
    <w:rsid w:val="004D564D"/>
    <w:rsid w:val="005070EE"/>
    <w:rsid w:val="00515C71"/>
    <w:rsid w:val="00534B33"/>
    <w:rsid w:val="00550F10"/>
    <w:rsid w:val="00560D1F"/>
    <w:rsid w:val="00580281"/>
    <w:rsid w:val="005A3C52"/>
    <w:rsid w:val="006220C2"/>
    <w:rsid w:val="0063761F"/>
    <w:rsid w:val="006607B0"/>
    <w:rsid w:val="0067225A"/>
    <w:rsid w:val="00675731"/>
    <w:rsid w:val="00684026"/>
    <w:rsid w:val="006A1130"/>
    <w:rsid w:val="006C6590"/>
    <w:rsid w:val="006F118F"/>
    <w:rsid w:val="00732C10"/>
    <w:rsid w:val="00743D20"/>
    <w:rsid w:val="007B1498"/>
    <w:rsid w:val="007C43F4"/>
    <w:rsid w:val="007E1BC5"/>
    <w:rsid w:val="007E5532"/>
    <w:rsid w:val="007E5EAB"/>
    <w:rsid w:val="00845EF5"/>
    <w:rsid w:val="00853A66"/>
    <w:rsid w:val="008601F6"/>
    <w:rsid w:val="00886A8E"/>
    <w:rsid w:val="008B650E"/>
    <w:rsid w:val="009314F3"/>
    <w:rsid w:val="00960863"/>
    <w:rsid w:val="00972651"/>
    <w:rsid w:val="009D0702"/>
    <w:rsid w:val="009D3B1A"/>
    <w:rsid w:val="009E0C7D"/>
    <w:rsid w:val="009E6692"/>
    <w:rsid w:val="009F1953"/>
    <w:rsid w:val="00A01AB1"/>
    <w:rsid w:val="00A24E8B"/>
    <w:rsid w:val="00A27133"/>
    <w:rsid w:val="00A4420F"/>
    <w:rsid w:val="00A637D8"/>
    <w:rsid w:val="00A70A6B"/>
    <w:rsid w:val="00A91A4A"/>
    <w:rsid w:val="00AB1ACD"/>
    <w:rsid w:val="00AC54DD"/>
    <w:rsid w:val="00B06F55"/>
    <w:rsid w:val="00B14BD5"/>
    <w:rsid w:val="00B304A1"/>
    <w:rsid w:val="00B31235"/>
    <w:rsid w:val="00B47192"/>
    <w:rsid w:val="00B5268E"/>
    <w:rsid w:val="00B86586"/>
    <w:rsid w:val="00BA12BC"/>
    <w:rsid w:val="00BB08EF"/>
    <w:rsid w:val="00BE18CE"/>
    <w:rsid w:val="00BE4760"/>
    <w:rsid w:val="00C01070"/>
    <w:rsid w:val="00C01E2F"/>
    <w:rsid w:val="00C37AAD"/>
    <w:rsid w:val="00C54257"/>
    <w:rsid w:val="00C5555F"/>
    <w:rsid w:val="00C722B7"/>
    <w:rsid w:val="00CB6BA2"/>
    <w:rsid w:val="00D065CD"/>
    <w:rsid w:val="00D14807"/>
    <w:rsid w:val="00D2492A"/>
    <w:rsid w:val="00D35AA5"/>
    <w:rsid w:val="00D54CEC"/>
    <w:rsid w:val="00DF364B"/>
    <w:rsid w:val="00E06111"/>
    <w:rsid w:val="00E26E85"/>
    <w:rsid w:val="00E45F59"/>
    <w:rsid w:val="00E57B7B"/>
    <w:rsid w:val="00E6460C"/>
    <w:rsid w:val="00E70370"/>
    <w:rsid w:val="00E8166E"/>
    <w:rsid w:val="00E90504"/>
    <w:rsid w:val="00EA3B3C"/>
    <w:rsid w:val="00EF59E5"/>
    <w:rsid w:val="00F1177D"/>
    <w:rsid w:val="00FA42B5"/>
    <w:rsid w:val="00FB7834"/>
    <w:rsid w:val="00FC343C"/>
    <w:rsid w:val="00FF0B59"/>
    <w:rsid w:val="00F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Prrafodelista">
    <w:name w:val="List Paragraph"/>
    <w:basedOn w:val="Normal"/>
    <w:uiPriority w:val="34"/>
    <w:qFormat/>
    <w:rsid w:val="001D37E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8402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A6B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B14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2017-11-24T00:31:00Z</dcterms:created>
  <dcterms:modified xsi:type="dcterms:W3CDTF">2017-12-21T00:52:00Z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