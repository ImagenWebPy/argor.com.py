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F1" w:rsidRDefault="00A51EF1"/>
    <w:p w:rsidR="00A51EF1" w:rsidRPr="00A51EF1" w:rsidRDefault="00A51EF1" w:rsidP="00A51EF1"/>
    <w:p w:rsidR="00A51EF1" w:rsidRPr="00922B9C" w:rsidRDefault="00F32902" w:rsidP="00A51EF1">
      <w:pPr>
        <w:rPr>
          <w:b/>
          <w:sz w:val="44"/>
          <w:szCs w:val="44"/>
          <w:lang w:val="es-PY"/>
        </w:rPr>
      </w:pPr>
      <w:r w:rsidRPr="00922B9C">
        <w:rPr>
          <w:b/>
          <w:sz w:val="44"/>
          <w:szCs w:val="44"/>
          <w:lang w:val="es-PY"/>
        </w:rPr>
        <w:t>CURRICULUM VITAE</w:t>
      </w:r>
    </w:p>
    <w:p w:rsidR="00A51EF1" w:rsidRPr="00922B9C" w:rsidRDefault="00A51EF1" w:rsidP="00A51EF1">
      <w:pPr>
        <w:rPr>
          <w:lang w:val="es-PY"/>
        </w:rPr>
      </w:pPr>
    </w:p>
    <w:p w:rsidR="00A51EF1" w:rsidRPr="00F32902" w:rsidRDefault="00A51EF1" w:rsidP="00A51EF1">
      <w:pPr>
        <w:pStyle w:val="Encabezado"/>
        <w:rPr>
          <w:b/>
          <w:sz w:val="40"/>
          <w:szCs w:val="40"/>
          <w:u w:val="single"/>
          <w:lang w:val="es-PY"/>
        </w:rPr>
      </w:pPr>
      <w:r w:rsidRPr="00F32902">
        <w:rPr>
          <w:b/>
          <w:sz w:val="40"/>
          <w:szCs w:val="40"/>
          <w:u w:val="single"/>
          <w:lang w:val="es-PY"/>
        </w:rPr>
        <w:t xml:space="preserve">Datos Personales </w:t>
      </w:r>
    </w:p>
    <w:p w:rsidR="00F32902" w:rsidRDefault="00F32902" w:rsidP="00A51EF1">
      <w:pPr>
        <w:pStyle w:val="Encabezado"/>
        <w:rPr>
          <w:lang w:val="es-PY"/>
        </w:rPr>
      </w:pPr>
    </w:p>
    <w:p w:rsidR="00A51EF1" w:rsidRPr="00BF5236" w:rsidRDefault="00A51EF1" w:rsidP="00A51EF1">
      <w:pPr>
        <w:pStyle w:val="Encabezado"/>
        <w:rPr>
          <w:sz w:val="24"/>
          <w:szCs w:val="24"/>
          <w:lang w:val="es-PY"/>
        </w:rPr>
      </w:pPr>
      <w:r w:rsidRPr="00BF5236">
        <w:rPr>
          <w:sz w:val="24"/>
          <w:szCs w:val="24"/>
          <w:lang w:val="es-PY"/>
        </w:rPr>
        <w:t>Nombre                                                  :</w:t>
      </w:r>
      <w:r w:rsidR="00F32902" w:rsidRPr="00BF5236">
        <w:rPr>
          <w:sz w:val="24"/>
          <w:szCs w:val="24"/>
          <w:lang w:val="es-PY"/>
        </w:rPr>
        <w:t xml:space="preserve"> </w:t>
      </w:r>
      <w:r w:rsidRPr="00BF5236">
        <w:rPr>
          <w:sz w:val="24"/>
          <w:szCs w:val="24"/>
          <w:lang w:val="es-PY"/>
        </w:rPr>
        <w:t xml:space="preserve">Rebeca </w:t>
      </w:r>
      <w:r w:rsidR="00F32902" w:rsidRPr="00BF5236">
        <w:rPr>
          <w:sz w:val="24"/>
          <w:szCs w:val="24"/>
          <w:lang w:val="es-PY"/>
        </w:rPr>
        <w:t>Belén</w:t>
      </w:r>
    </w:p>
    <w:p w:rsidR="00F32902" w:rsidRPr="00BF5236" w:rsidRDefault="00F32902" w:rsidP="00A51EF1">
      <w:pPr>
        <w:pStyle w:val="Encabezado"/>
        <w:rPr>
          <w:sz w:val="24"/>
          <w:szCs w:val="24"/>
          <w:lang w:val="es-PY"/>
        </w:rPr>
      </w:pPr>
    </w:p>
    <w:p w:rsidR="00A51EF1" w:rsidRPr="00BF5236" w:rsidRDefault="005E63B2" w:rsidP="00A51EF1">
      <w:pPr>
        <w:pStyle w:val="Encabezado"/>
        <w:rPr>
          <w:sz w:val="24"/>
          <w:szCs w:val="24"/>
          <w:lang w:val="es-PY"/>
        </w:rPr>
      </w:pPr>
      <w:r w:rsidRPr="00BF5236">
        <w:rPr>
          <w:sz w:val="24"/>
          <w:szCs w:val="24"/>
          <w:lang w:val="es-PY"/>
        </w:rPr>
        <w:t>Apellido</w:t>
      </w:r>
      <w:r w:rsidR="00A51EF1" w:rsidRPr="00BF5236">
        <w:rPr>
          <w:sz w:val="24"/>
          <w:szCs w:val="24"/>
          <w:lang w:val="es-PY"/>
        </w:rPr>
        <w:t xml:space="preserve">                              </w:t>
      </w:r>
      <w:r w:rsidRPr="00BF5236">
        <w:rPr>
          <w:sz w:val="24"/>
          <w:szCs w:val="24"/>
          <w:lang w:val="es-PY"/>
        </w:rPr>
        <w:t xml:space="preserve">                   </w:t>
      </w:r>
      <w:r w:rsidR="00A51EF1" w:rsidRPr="00BF5236">
        <w:rPr>
          <w:sz w:val="24"/>
          <w:szCs w:val="24"/>
          <w:lang w:val="es-PY"/>
        </w:rPr>
        <w:t xml:space="preserve"> : Blanco Maldonado </w:t>
      </w:r>
    </w:p>
    <w:p w:rsidR="00F32902" w:rsidRPr="00BF5236" w:rsidRDefault="00F32902" w:rsidP="00A51EF1">
      <w:pPr>
        <w:pStyle w:val="Encabezado"/>
        <w:rPr>
          <w:sz w:val="24"/>
          <w:szCs w:val="24"/>
          <w:lang w:val="es-PY"/>
        </w:rPr>
      </w:pPr>
    </w:p>
    <w:p w:rsidR="00A51EF1" w:rsidRPr="00BF5236" w:rsidRDefault="00A51EF1" w:rsidP="00A51EF1">
      <w:pPr>
        <w:pStyle w:val="Encabezado"/>
        <w:rPr>
          <w:rFonts w:ascii="Arial" w:eastAsia="Times New Roman" w:hAnsi="Arial" w:cs="Arial"/>
          <w:color w:val="333333"/>
          <w:kern w:val="0"/>
          <w:sz w:val="24"/>
          <w:szCs w:val="24"/>
          <w:u w:val="single"/>
          <w:lang w:val="es-PY" w:eastAsia="es-PY"/>
          <w14:ligatures w14:val="none"/>
        </w:rPr>
      </w:pPr>
      <w:r w:rsidRPr="00BF5236">
        <w:rPr>
          <w:sz w:val="24"/>
          <w:szCs w:val="24"/>
          <w:lang w:val="es-PY"/>
        </w:rPr>
        <w:t xml:space="preserve">C.I                                    </w:t>
      </w:r>
      <w:r w:rsidR="004349DA">
        <w:rPr>
          <w:sz w:val="24"/>
          <w:szCs w:val="24"/>
          <w:lang w:val="es-PY"/>
        </w:rPr>
        <w:t xml:space="preserve">                        : 4.364.720</w:t>
      </w:r>
    </w:p>
    <w:p w:rsidR="00F32902" w:rsidRPr="00BF5236" w:rsidRDefault="00F32902" w:rsidP="00A51EF1">
      <w:pPr>
        <w:pStyle w:val="Encabezado"/>
        <w:rPr>
          <w:rFonts w:ascii="Tahoma" w:eastAsia="Times New Roman" w:hAnsi="Tahoma" w:cs="Tahoma"/>
          <w:bCs/>
          <w:color w:val="000000"/>
          <w:kern w:val="0"/>
          <w:sz w:val="24"/>
          <w:szCs w:val="24"/>
          <w:lang w:val="es-PY" w:eastAsia="es-PY"/>
          <w14:ligatures w14:val="none"/>
        </w:rPr>
      </w:pPr>
    </w:p>
    <w:p w:rsidR="00A51EF1" w:rsidRPr="00BF5236" w:rsidRDefault="00A51EF1" w:rsidP="00A51EF1">
      <w:pPr>
        <w:pStyle w:val="Encabezado"/>
        <w:rPr>
          <w:rFonts w:ascii="Tahoma" w:eastAsia="Times New Roman" w:hAnsi="Tahoma" w:cs="Tahoma"/>
          <w:color w:val="000000"/>
          <w:kern w:val="0"/>
          <w:sz w:val="24"/>
          <w:szCs w:val="24"/>
          <w:lang w:val="es-PY" w:eastAsia="es-PY"/>
          <w14:ligatures w14:val="none"/>
        </w:rPr>
      </w:pPr>
      <w:r w:rsidRPr="00BF5236">
        <w:rPr>
          <w:rFonts w:ascii="Tahoma" w:eastAsia="Times New Roman" w:hAnsi="Tahoma" w:cs="Tahoma"/>
          <w:bCs/>
          <w:color w:val="000000"/>
          <w:kern w:val="0"/>
          <w:sz w:val="24"/>
          <w:szCs w:val="24"/>
          <w:lang w:val="es-PY" w:eastAsia="es-PY"/>
          <w14:ligatures w14:val="none"/>
        </w:rPr>
        <w:t>Fecha de nacimiento</w:t>
      </w:r>
      <w:r w:rsidR="00BF5236">
        <w:rPr>
          <w:rFonts w:ascii="Tahoma" w:eastAsia="Times New Roman" w:hAnsi="Tahoma" w:cs="Tahoma"/>
          <w:bCs/>
          <w:color w:val="000000"/>
          <w:kern w:val="0"/>
          <w:sz w:val="24"/>
          <w:szCs w:val="24"/>
          <w:lang w:val="es-PY" w:eastAsia="es-PY"/>
          <w14:ligatures w14:val="none"/>
        </w:rPr>
        <w:t xml:space="preserve">                  </w:t>
      </w:r>
      <w:r w:rsidRPr="00BF5236">
        <w:rPr>
          <w:rFonts w:ascii="Tahoma" w:eastAsia="Times New Roman" w:hAnsi="Tahoma" w:cs="Tahoma"/>
          <w:bCs/>
          <w:color w:val="000000"/>
          <w:kern w:val="0"/>
          <w:sz w:val="24"/>
          <w:szCs w:val="24"/>
          <w:lang w:val="es-PY" w:eastAsia="es-PY"/>
          <w14:ligatures w14:val="none"/>
        </w:rPr>
        <w:t>:</w:t>
      </w:r>
      <w:r w:rsidRPr="00BF5236">
        <w:rPr>
          <w:rFonts w:ascii="Tahoma" w:eastAsia="Times New Roman" w:hAnsi="Tahoma" w:cs="Tahoma"/>
          <w:color w:val="000000"/>
          <w:kern w:val="0"/>
          <w:sz w:val="24"/>
          <w:szCs w:val="24"/>
          <w:lang w:val="es-PY" w:eastAsia="es-PY"/>
          <w14:ligatures w14:val="none"/>
        </w:rPr>
        <w:t> 12  de Agosto de 1997</w:t>
      </w:r>
    </w:p>
    <w:p w:rsidR="00F32902" w:rsidRPr="00BF5236" w:rsidRDefault="00F32902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</w:p>
    <w:p w:rsidR="00777BD3" w:rsidRDefault="00A51EF1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Móvil        </w:t>
      </w:r>
      <w:r w:rsid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            </w:t>
      </w: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: </w:t>
      </w:r>
      <w:r w:rsid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(</w:t>
      </w:r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0981) 551 187</w:t>
      </w:r>
    </w:p>
    <w:p w:rsidR="00777BD3" w:rsidRDefault="00777BD3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</w:p>
    <w:p w:rsidR="005E63B2" w:rsidRPr="00BF5236" w:rsidRDefault="005E63B2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Nacionalidad</w:t>
      </w:r>
      <w:r w:rsid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</w:t>
      </w:r>
      <w:r w:rsidR="00777BD3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         </w:t>
      </w: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: Paraguaya</w:t>
      </w:r>
    </w:p>
    <w:p w:rsidR="00F32902" w:rsidRPr="00BF5236" w:rsidRDefault="00F32902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</w:p>
    <w:p w:rsidR="005E63B2" w:rsidRPr="00BF5236" w:rsidRDefault="005E63B2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Estado</w:t>
      </w:r>
      <w:r w:rsidRPr="00BF5236">
        <w:rPr>
          <w:rStyle w:val="Textoennegrita"/>
          <w:rFonts w:ascii="Tahoma" w:hAnsi="Tahoma" w:cs="Tahoma"/>
          <w:color w:val="000000"/>
          <w:sz w:val="24"/>
          <w:szCs w:val="24"/>
          <w:shd w:val="clear" w:color="auto" w:fill="FFFFFF"/>
          <w:lang w:val="es-PY"/>
        </w:rPr>
        <w:t xml:space="preserve"> </w:t>
      </w: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Civil</w:t>
      </w:r>
      <w:r w:rsid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</w:t>
      </w: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                   : Soltera</w:t>
      </w:r>
    </w:p>
    <w:p w:rsidR="00F32902" w:rsidRPr="00BF5236" w:rsidRDefault="00F32902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</w:p>
    <w:p w:rsidR="00F32902" w:rsidRDefault="00F32902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D</w:t>
      </w:r>
      <w:r w:rsid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irección</w:t>
      </w: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</w:t>
      </w:r>
      <w:r w:rsid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</w:t>
      </w:r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           : Santa Rosa, </w:t>
      </w:r>
      <w:proofErr w:type="spellStart"/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Yegros</w:t>
      </w:r>
      <w:proofErr w:type="spellEnd"/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E/ </w:t>
      </w:r>
      <w:proofErr w:type="spellStart"/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Yukyry</w:t>
      </w:r>
      <w:proofErr w:type="spellEnd"/>
    </w:p>
    <w:p w:rsidR="00052F3E" w:rsidRPr="00BF5236" w:rsidRDefault="00052F3E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</w:p>
    <w:p w:rsidR="00F32902" w:rsidRPr="00BF5236" w:rsidRDefault="00F32902" w:rsidP="00A51EF1">
      <w:pPr>
        <w:pStyle w:val="Encabezado"/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</w:pP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Ciudad </w:t>
      </w:r>
      <w:r w:rsid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 </w:t>
      </w:r>
      <w:r w:rsidRPr="00BF5236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</w:t>
      </w:r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                 : </w:t>
      </w:r>
      <w:proofErr w:type="spellStart"/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>Lambare</w:t>
      </w:r>
      <w:proofErr w:type="spellEnd"/>
      <w:r w:rsidR="00052F3E">
        <w:rPr>
          <w:rStyle w:val="Textoennegrita"/>
          <w:rFonts w:ascii="Tahoma" w:hAnsi="Tahoma" w:cs="Tahoma"/>
          <w:b w:val="0"/>
          <w:color w:val="000000"/>
          <w:sz w:val="24"/>
          <w:szCs w:val="24"/>
          <w:shd w:val="clear" w:color="auto" w:fill="FFFFFF"/>
          <w:lang w:val="es-PY"/>
        </w:rPr>
        <w:t xml:space="preserve"> </w:t>
      </w:r>
    </w:p>
    <w:p w:rsidR="005E63B2" w:rsidRDefault="005E63B2" w:rsidP="00A51EF1">
      <w:pPr>
        <w:pStyle w:val="Encabezado"/>
        <w:rPr>
          <w:rStyle w:val="Textoennegrita"/>
          <w:rFonts w:ascii="Tahoma" w:hAnsi="Tahoma" w:cs="Tahoma"/>
          <w:color w:val="000000"/>
          <w:sz w:val="18"/>
          <w:szCs w:val="18"/>
          <w:shd w:val="clear" w:color="auto" w:fill="FFFFFF"/>
          <w:lang w:val="es-PY"/>
        </w:rPr>
      </w:pPr>
    </w:p>
    <w:p w:rsidR="005E63B2" w:rsidRDefault="005E63B2" w:rsidP="00A51EF1">
      <w:pPr>
        <w:pStyle w:val="Encabezado"/>
        <w:rPr>
          <w:rStyle w:val="Textoennegrita"/>
          <w:rFonts w:ascii="Tahoma" w:hAnsi="Tahoma" w:cs="Tahoma"/>
          <w:color w:val="000000"/>
          <w:sz w:val="18"/>
          <w:szCs w:val="18"/>
          <w:shd w:val="clear" w:color="auto" w:fill="FFFFFF"/>
          <w:lang w:val="es-PY"/>
        </w:rPr>
      </w:pPr>
    </w:p>
    <w:p w:rsidR="005E63B2" w:rsidRDefault="005E63B2" w:rsidP="00A51EF1">
      <w:pPr>
        <w:pStyle w:val="Encabezado"/>
        <w:rPr>
          <w:rStyle w:val="Textoennegrita"/>
          <w:rFonts w:ascii="Tahoma" w:hAnsi="Tahoma" w:cs="Tahoma"/>
          <w:color w:val="000000"/>
          <w:sz w:val="18"/>
          <w:szCs w:val="18"/>
          <w:shd w:val="clear" w:color="auto" w:fill="FFFFFF"/>
          <w:lang w:val="es-PY"/>
        </w:rPr>
      </w:pPr>
    </w:p>
    <w:p w:rsidR="005E63B2" w:rsidRDefault="005E63B2" w:rsidP="00A51EF1">
      <w:pPr>
        <w:pStyle w:val="Encabezado"/>
        <w:rPr>
          <w:rStyle w:val="Textoennegrita"/>
          <w:rFonts w:ascii="Tahoma" w:hAnsi="Tahoma" w:cs="Tahoma"/>
          <w:color w:val="000000"/>
          <w:sz w:val="18"/>
          <w:szCs w:val="18"/>
          <w:shd w:val="clear" w:color="auto" w:fill="FFFFFF"/>
          <w:lang w:val="es-PY"/>
        </w:rPr>
      </w:pPr>
    </w:p>
    <w:p w:rsidR="005E63B2" w:rsidRDefault="005E63B2" w:rsidP="00A51EF1">
      <w:pPr>
        <w:pStyle w:val="Encabezado"/>
        <w:rPr>
          <w:rStyle w:val="Textoennegrita"/>
          <w:rFonts w:ascii="Tahoma" w:hAnsi="Tahoma" w:cs="Tahoma"/>
          <w:color w:val="000000"/>
          <w:sz w:val="18"/>
          <w:szCs w:val="18"/>
          <w:shd w:val="clear" w:color="auto" w:fill="FFFFFF"/>
          <w:lang w:val="es-PY"/>
        </w:rPr>
      </w:pPr>
    </w:p>
    <w:p w:rsidR="005E63B2" w:rsidRDefault="005E63B2" w:rsidP="00A51EF1">
      <w:pPr>
        <w:pStyle w:val="Encabezado"/>
        <w:rPr>
          <w:rStyle w:val="Textoennegrita"/>
          <w:rFonts w:ascii="Tahoma" w:hAnsi="Tahoma" w:cs="Tahoma"/>
          <w:color w:val="000000"/>
          <w:sz w:val="18"/>
          <w:szCs w:val="18"/>
          <w:shd w:val="clear" w:color="auto" w:fill="FFFFFF"/>
          <w:lang w:val="es-PY"/>
        </w:rPr>
      </w:pPr>
    </w:p>
    <w:p w:rsidR="00A51EF1" w:rsidRPr="00BF5236" w:rsidRDefault="00A51EF1" w:rsidP="00A51EF1">
      <w:pPr>
        <w:pStyle w:val="Encabezado"/>
        <w:rPr>
          <w:rStyle w:val="Textoennegrita"/>
          <w:rFonts w:cs="Tahoma"/>
          <w:color w:val="000000"/>
          <w:sz w:val="48"/>
          <w:szCs w:val="48"/>
          <w:u w:val="single"/>
          <w:shd w:val="clear" w:color="auto" w:fill="FFFFFF"/>
          <w:lang w:val="es-PY"/>
        </w:rPr>
      </w:pPr>
      <w:r w:rsidRPr="00BF5236">
        <w:rPr>
          <w:rStyle w:val="Textoennegrita"/>
          <w:rFonts w:cs="Tahoma"/>
          <w:color w:val="000000"/>
          <w:sz w:val="48"/>
          <w:szCs w:val="48"/>
          <w:u w:val="single"/>
          <w:shd w:val="clear" w:color="auto" w:fill="FFFFFF"/>
          <w:lang w:val="es-PY"/>
        </w:rPr>
        <w:t>Estudios:</w:t>
      </w:r>
    </w:p>
    <w:p w:rsidR="00F32902" w:rsidRP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  <w:r w:rsidRPr="00D1289D"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  <w:t>Primaria</w:t>
      </w:r>
    </w:p>
    <w:p w:rsidR="00F32902" w:rsidRDefault="002B2A9B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proofErr w:type="spellStart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Jardin</w:t>
      </w:r>
      <w:proofErr w:type="spellEnd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 xml:space="preserve"> y Preescolar                         : Colegio </w:t>
      </w:r>
      <w:proofErr w:type="spellStart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Principe</w:t>
      </w:r>
      <w:proofErr w:type="spellEnd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 xml:space="preserve"> de Paz (Luque)</w:t>
      </w:r>
    </w:p>
    <w:p w:rsidR="00D1289D" w:rsidRPr="00D1289D" w:rsidRDefault="00D1289D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</w:p>
    <w:p w:rsidR="002B2A9B" w:rsidRPr="00D1289D" w:rsidRDefault="002B2A9B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 xml:space="preserve">1er al 3er Grado                              : Colegio </w:t>
      </w:r>
      <w:proofErr w:type="spellStart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Adrian</w:t>
      </w:r>
      <w:proofErr w:type="spellEnd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 xml:space="preserve"> Jara (Luque)</w:t>
      </w:r>
    </w:p>
    <w:p w:rsidR="00D1289D" w:rsidRDefault="00D1289D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</w:p>
    <w:p w:rsidR="002B2A9B" w:rsidRPr="00D1289D" w:rsidRDefault="002B2A9B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4to al 6to Grado                              : Colegio Vicente Ignacio Iturbe (</w:t>
      </w:r>
      <w:proofErr w:type="spellStart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Asuncion</w:t>
      </w:r>
      <w:proofErr w:type="spellEnd"/>
      <w:r w:rsidRPr="00D1289D"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)</w:t>
      </w:r>
    </w:p>
    <w:p w:rsidR="002B2A9B" w:rsidRP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  <w:r w:rsidRPr="00D1289D"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  <w:t>Secundario</w:t>
      </w:r>
    </w:p>
    <w:p w:rsidR="002B2A9B" w:rsidRDefault="002B2A9B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7mo al 9no Grado                           : Colegios Piedad Cristo Rey (San Lorenzo)</w:t>
      </w:r>
    </w:p>
    <w:p w:rsidR="00D1289D" w:rsidRDefault="00D1289D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</w:p>
    <w:p w:rsidR="002B2A9B" w:rsidRDefault="002B2A9B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1er Año al 3ro año                          : Colegio Nacional EMD San Martin (</w:t>
      </w:r>
      <w:proofErr w:type="spellStart"/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Asuncion</w:t>
      </w:r>
      <w:proofErr w:type="spellEnd"/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)</w:t>
      </w:r>
    </w:p>
    <w:p w:rsid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</w:p>
    <w:p w:rsid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</w:p>
    <w:p w:rsid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</w:p>
    <w:p w:rsid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</w:p>
    <w:p w:rsidR="00BF5236" w:rsidRP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  <w:r w:rsidRPr="00D1289D"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  <w:lastRenderedPageBreak/>
        <w:t>Terciario</w:t>
      </w:r>
    </w:p>
    <w:p w:rsidR="00BF5236" w:rsidRDefault="00BF5236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1er Año Contabilidad                     : UPAP</w:t>
      </w:r>
    </w:p>
    <w:p w:rsidR="00D1289D" w:rsidRDefault="00F24FAE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 xml:space="preserve">1er Año Derecho                             : Facultad de Derecho y Ciencias Sociales </w:t>
      </w:r>
    </w:p>
    <w:p w:rsidR="00BF5236" w:rsidRPr="00D1289D" w:rsidRDefault="00D1289D" w:rsidP="00A51EF1">
      <w:pPr>
        <w:pStyle w:val="Encabezado"/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36"/>
          <w:szCs w:val="36"/>
          <w:u w:val="single"/>
          <w:shd w:val="clear" w:color="auto" w:fill="FFFFFF"/>
          <w:lang w:val="es-PY"/>
        </w:rPr>
        <w:t>Otros Cursos</w:t>
      </w:r>
    </w:p>
    <w:p w:rsidR="00BF5236" w:rsidRDefault="00BF5236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Ingles                                                 : CCPA= p2 nivel básico</w:t>
      </w:r>
    </w:p>
    <w:p w:rsidR="00D1289D" w:rsidRDefault="00D1289D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</w:p>
    <w:p w:rsidR="00BF5236" w:rsidRDefault="00BF5236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 xml:space="preserve">Instituto teológico Asambleas </w:t>
      </w:r>
    </w:p>
    <w:p w:rsidR="00BF5236" w:rsidRPr="002B2A9B" w:rsidRDefault="00BF5236" w:rsidP="00A51EF1">
      <w:pPr>
        <w:pStyle w:val="Encabezado"/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</w:pPr>
      <w:r>
        <w:rPr>
          <w:rStyle w:val="Textoennegrita"/>
          <w:rFonts w:cs="Tahoma"/>
          <w:color w:val="000000"/>
          <w:sz w:val="24"/>
          <w:szCs w:val="24"/>
          <w:shd w:val="clear" w:color="auto" w:fill="FFFFFF"/>
          <w:lang w:val="es-PY"/>
        </w:rPr>
        <w:t>De Dios                                             : 2 años</w:t>
      </w:r>
    </w:p>
    <w:p w:rsidR="00A51EF1" w:rsidRPr="00D1289D" w:rsidRDefault="00D1289D" w:rsidP="00A51EF1">
      <w:pPr>
        <w:pStyle w:val="NormalWeb"/>
        <w:shd w:val="clear" w:color="auto" w:fill="FFFFFF"/>
        <w:jc w:val="both"/>
        <w:rPr>
          <w:rStyle w:val="Textoennegrita"/>
          <w:rFonts w:asciiTheme="minorHAnsi" w:hAnsiTheme="minorHAnsi" w:cs="Tahoma"/>
          <w:color w:val="000000"/>
          <w:sz w:val="48"/>
          <w:szCs w:val="48"/>
        </w:rPr>
      </w:pPr>
      <w:r>
        <w:rPr>
          <w:rStyle w:val="Textoennegrita"/>
          <w:rFonts w:asciiTheme="minorHAnsi" w:hAnsiTheme="minorHAnsi" w:cs="Tahoma"/>
          <w:color w:val="000000"/>
          <w:sz w:val="48"/>
          <w:szCs w:val="48"/>
        </w:rPr>
        <w:t>Experiencia Laboral</w:t>
      </w:r>
    </w:p>
    <w:p w:rsidR="00D1289D" w:rsidRPr="00D1289D" w:rsidRDefault="00D1289D" w:rsidP="00A51EF1">
      <w:pPr>
        <w:pStyle w:val="NormalWeb"/>
        <w:shd w:val="clear" w:color="auto" w:fill="FFFFFF"/>
        <w:jc w:val="both"/>
        <w:rPr>
          <w:rFonts w:ascii="Tahoma" w:hAnsi="Tahoma" w:cs="Tahoma"/>
          <w:b/>
          <w:color w:val="000000"/>
        </w:rPr>
      </w:pPr>
      <w:proofErr w:type="spellStart"/>
      <w:r w:rsidRPr="00D1289D">
        <w:rPr>
          <w:rFonts w:ascii="Tahoma" w:hAnsi="Tahoma" w:cs="Tahoma"/>
          <w:b/>
          <w:color w:val="000000"/>
        </w:rPr>
        <w:t>Depto</w:t>
      </w:r>
      <w:proofErr w:type="spellEnd"/>
      <w:r w:rsidRPr="00D1289D">
        <w:rPr>
          <w:rFonts w:ascii="Tahoma" w:hAnsi="Tahoma" w:cs="Tahoma"/>
          <w:b/>
          <w:color w:val="000000"/>
        </w:rPr>
        <w:t xml:space="preserve"> de Misiones Transculturales </w:t>
      </w:r>
      <w:r>
        <w:rPr>
          <w:rFonts w:ascii="Tahoma" w:hAnsi="Tahoma" w:cs="Tahoma"/>
          <w:b/>
          <w:color w:val="000000"/>
        </w:rPr>
        <w:t>del Concilio de las A</w:t>
      </w:r>
      <w:r w:rsidRPr="00D1289D">
        <w:rPr>
          <w:rFonts w:ascii="Tahoma" w:hAnsi="Tahoma" w:cs="Tahoma"/>
          <w:b/>
          <w:color w:val="000000"/>
        </w:rPr>
        <w:t>sambleas de Dios</w:t>
      </w:r>
    </w:p>
    <w:p w:rsidR="00D1289D" w:rsidRDefault="00D1289D" w:rsidP="00A51EF1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Carg</w:t>
      </w:r>
      <w:r w:rsidR="00052F3E">
        <w:rPr>
          <w:rFonts w:ascii="Tahoma" w:hAnsi="Tahoma" w:cs="Tahoma"/>
          <w:color w:val="000000"/>
          <w:sz w:val="18"/>
          <w:szCs w:val="18"/>
        </w:rPr>
        <w:t xml:space="preserve">o                                                 : Recepcionista </w:t>
      </w:r>
    </w:p>
    <w:p w:rsidR="00052F3E" w:rsidRDefault="00052F3E" w:rsidP="00A51EF1">
      <w:pPr>
        <w:pStyle w:val="NormalWeb"/>
        <w:shd w:val="clear" w:color="auto" w:fill="FFFFFF"/>
        <w:jc w:val="both"/>
        <w:rPr>
          <w:rFonts w:ascii="Tahoma" w:hAnsi="Tahoma" w:cs="Tahoma"/>
          <w:b/>
          <w:color w:val="000000"/>
        </w:rPr>
      </w:pPr>
      <w:r w:rsidRPr="00052F3E">
        <w:rPr>
          <w:rFonts w:ascii="Tahoma" w:hAnsi="Tahoma" w:cs="Tahoma"/>
          <w:b/>
          <w:color w:val="000000"/>
        </w:rPr>
        <w:t>Entona</w:t>
      </w:r>
      <w:r>
        <w:rPr>
          <w:rFonts w:ascii="Tahoma" w:hAnsi="Tahoma" w:cs="Tahoma"/>
          <w:b/>
          <w:color w:val="000000"/>
        </w:rPr>
        <w:t xml:space="preserve"> (empresa Vodafone)</w:t>
      </w:r>
    </w:p>
    <w:p w:rsidR="00052F3E" w:rsidRPr="00052F3E" w:rsidRDefault="00052F3E" w:rsidP="00A51EF1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18"/>
          <w:szCs w:val="18"/>
        </w:rPr>
      </w:pPr>
      <w:r w:rsidRPr="00052F3E">
        <w:rPr>
          <w:rFonts w:ascii="Tahoma" w:hAnsi="Tahoma" w:cs="Tahoma"/>
          <w:color w:val="000000"/>
          <w:sz w:val="18"/>
          <w:szCs w:val="18"/>
        </w:rPr>
        <w:t xml:space="preserve">Cargo </w:t>
      </w:r>
      <w:r>
        <w:rPr>
          <w:rFonts w:ascii="Tahoma" w:hAnsi="Tahoma" w:cs="Tahoma"/>
          <w:color w:val="000000"/>
          <w:sz w:val="18"/>
          <w:szCs w:val="18"/>
        </w:rPr>
        <w:t xml:space="preserve">                                                :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call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center </w:t>
      </w:r>
    </w:p>
    <w:p w:rsidR="00D1289D" w:rsidRPr="00D1289D" w:rsidRDefault="00D1289D" w:rsidP="00A51EF1">
      <w:pPr>
        <w:pStyle w:val="NormalWeb"/>
        <w:shd w:val="clear" w:color="auto" w:fill="FFFFFF"/>
        <w:jc w:val="both"/>
        <w:rPr>
          <w:rFonts w:asciiTheme="minorHAnsi" w:hAnsiTheme="minorHAnsi" w:cs="Tahoma"/>
          <w:b/>
          <w:color w:val="000000"/>
          <w:sz w:val="48"/>
          <w:szCs w:val="48"/>
        </w:rPr>
      </w:pPr>
      <w:r w:rsidRPr="00D1289D">
        <w:rPr>
          <w:rFonts w:asciiTheme="minorHAnsi" w:hAnsiTheme="minorHAnsi" w:cs="Tahoma"/>
          <w:b/>
          <w:color w:val="000000"/>
          <w:sz w:val="48"/>
          <w:szCs w:val="48"/>
        </w:rPr>
        <w:t>Referencias Personales</w:t>
      </w:r>
    </w:p>
    <w:p w:rsidR="00D1289D" w:rsidRDefault="00D1289D" w:rsidP="00A51EF1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Cristobal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Carballo                                : (0984) 967 214</w:t>
      </w:r>
    </w:p>
    <w:p w:rsidR="00D1289D" w:rsidRDefault="00052F3E" w:rsidP="00A51EF1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Sofia</w:t>
      </w:r>
      <w:proofErr w:type="spellEnd"/>
      <w:r w:rsidR="007B1741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="007B1741">
        <w:rPr>
          <w:rFonts w:ascii="Tahoma" w:hAnsi="Tahoma" w:cs="Tahoma"/>
          <w:color w:val="000000"/>
          <w:sz w:val="18"/>
          <w:szCs w:val="18"/>
        </w:rPr>
        <w:t>Maria</w:t>
      </w:r>
      <w:proofErr w:type="spellEnd"/>
      <w:r w:rsidR="007B1741">
        <w:rPr>
          <w:rFonts w:ascii="Tahoma" w:hAnsi="Tahoma" w:cs="Tahoma"/>
          <w:color w:val="000000"/>
          <w:sz w:val="18"/>
          <w:szCs w:val="18"/>
        </w:rPr>
        <w:t xml:space="preserve"> Blanco                               : (0983) 374 </w:t>
      </w:r>
      <w:bookmarkStart w:id="0" w:name="_GoBack"/>
      <w:bookmarkEnd w:id="0"/>
      <w:r w:rsidR="007B1741">
        <w:rPr>
          <w:rFonts w:ascii="Tahoma" w:hAnsi="Tahoma" w:cs="Tahoma"/>
          <w:color w:val="000000"/>
          <w:sz w:val="18"/>
          <w:szCs w:val="18"/>
        </w:rPr>
        <w:t>752</w:t>
      </w:r>
    </w:p>
    <w:p w:rsidR="00D1289D" w:rsidRDefault="00D1289D" w:rsidP="00A51EF1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18"/>
          <w:szCs w:val="18"/>
        </w:rPr>
      </w:pPr>
    </w:p>
    <w:p w:rsidR="004F2176" w:rsidRPr="00A51EF1" w:rsidRDefault="004F2176" w:rsidP="00A51EF1">
      <w:pPr>
        <w:ind w:firstLine="720"/>
        <w:rPr>
          <w:lang w:val="es-PY"/>
        </w:rPr>
      </w:pPr>
    </w:p>
    <w:sectPr w:rsidR="004F2176" w:rsidRPr="00A51EF1" w:rsidSect="00F32902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00E" w:rsidRDefault="0081400E">
      <w:r>
        <w:separator/>
      </w:r>
    </w:p>
  </w:endnote>
  <w:endnote w:type="continuationSeparator" w:id="0">
    <w:p w:rsidR="0081400E" w:rsidRDefault="008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00E" w:rsidRDefault="0081400E">
      <w:r>
        <w:separator/>
      </w:r>
    </w:p>
  </w:footnote>
  <w:footnote w:type="continuationSeparator" w:id="0">
    <w:p w:rsidR="0081400E" w:rsidRDefault="00814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D4A" w:rsidRPr="009C3D4A" w:rsidRDefault="009C3D4A" w:rsidP="009C3D4A">
    <w:pPr>
      <w:pStyle w:val="Encabezado"/>
      <w:rPr>
        <w:rFonts w:ascii="Tahoma" w:hAnsi="Tahoma" w:cs="Tahoma"/>
        <w:b/>
        <w:bCs/>
        <w:color w:val="000000"/>
        <w:sz w:val="18"/>
        <w:szCs w:val="18"/>
        <w:shd w:val="clear" w:color="auto" w:fill="FFFFFF"/>
        <w:lang w:val="es-PY"/>
      </w:rPr>
    </w:pPr>
  </w:p>
  <w:p w:rsidR="009C3D4A" w:rsidRPr="009C3D4A" w:rsidRDefault="009C3D4A" w:rsidP="009C3D4A">
    <w:pPr>
      <w:pStyle w:val="Encabezado"/>
      <w:rPr>
        <w:rFonts w:ascii="Arial" w:eastAsia="Times New Roman" w:hAnsi="Arial" w:cs="Arial"/>
        <w:color w:val="333333"/>
        <w:kern w:val="0"/>
        <w:sz w:val="18"/>
        <w:szCs w:val="18"/>
        <w:u w:val="single"/>
        <w:lang w:val="es-PY" w:eastAsia="es-PY"/>
        <w14:ligatures w14:val="none"/>
      </w:rPr>
    </w:pPr>
  </w:p>
  <w:p w:rsidR="009C3D4A" w:rsidRPr="009C3D4A" w:rsidRDefault="009C3D4A">
    <w:pPr>
      <w:pStyle w:val="Encabezado"/>
      <w:rPr>
        <w:lang w:val="es-P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92BA9"/>
    <w:multiLevelType w:val="multilevel"/>
    <w:tmpl w:val="3D7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E177E"/>
    <w:multiLevelType w:val="multilevel"/>
    <w:tmpl w:val="D5F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BA0ECA"/>
    <w:multiLevelType w:val="multilevel"/>
    <w:tmpl w:val="220E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4A"/>
    <w:rsid w:val="00052F3E"/>
    <w:rsid w:val="001D357A"/>
    <w:rsid w:val="002B2A9B"/>
    <w:rsid w:val="003B6A57"/>
    <w:rsid w:val="004349DA"/>
    <w:rsid w:val="004F2176"/>
    <w:rsid w:val="00511638"/>
    <w:rsid w:val="005E63B2"/>
    <w:rsid w:val="0067761A"/>
    <w:rsid w:val="00777BD3"/>
    <w:rsid w:val="007B1741"/>
    <w:rsid w:val="0081400E"/>
    <w:rsid w:val="00832875"/>
    <w:rsid w:val="00922B9C"/>
    <w:rsid w:val="009C3D4A"/>
    <w:rsid w:val="00A51EF1"/>
    <w:rsid w:val="00B32B11"/>
    <w:rsid w:val="00BF5236"/>
    <w:rsid w:val="00D1289D"/>
    <w:rsid w:val="00D41AAA"/>
    <w:rsid w:val="00D93CC2"/>
    <w:rsid w:val="00EF244E"/>
    <w:rsid w:val="00F24FAE"/>
    <w:rsid w:val="00F32902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semiHidden/>
    <w:unhideWhenUsed/>
    <w:rsid w:val="009C3D4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3D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D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s-PY" w:eastAsia="es-P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eWay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2017-11-23T21:50:00Z</dcterms:created>
  <dcterms:modified xsi:type="dcterms:W3CDTF">2017-11-23T21:50:00Z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