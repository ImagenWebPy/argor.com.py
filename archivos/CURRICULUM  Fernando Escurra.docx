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B6FF10BBEA484041BE8338AE4DA35B8D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01"/>
            <w:gridCol w:w="1246"/>
          </w:tblGrid>
          <w:tr w:rsidR="00EF2486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F2486" w:rsidRDefault="00A37305">
                <w:pPr>
                  <w:pStyle w:val="Nombr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-747420753"/>
                    <w:placeholder>
                      <w:docPart w:val="2FFD5EF0961C461BA71E2702EAE8814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6F03A1">
                      <w:rPr>
                        <w:b w:val="0"/>
                        <w:bCs/>
                      </w:rPr>
                      <w:t>Juan Fernando</w:t>
                    </w:r>
                  </w:sdtContent>
                </w:sdt>
                <w:r w:rsidR="003E6E73">
                  <w:t xml:space="preserve"> </w:t>
                </w:r>
                <w:r w:rsidR="003E6E73" w:rsidRPr="003E6E73">
                  <w:rPr>
                    <w:b w:val="0"/>
                    <w:bCs/>
                  </w:rPr>
                  <w:t>Escurra González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F2486" w:rsidRDefault="00004C11">
                <w:pPr>
                  <w:pStyle w:val="Sinespaciado"/>
                  <w:ind w:left="71" w:hanging="71"/>
                  <w:jc w:val="right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 wp14:anchorId="7B6A3E2A" wp14:editId="35DFBDAE">
                      <wp:extent cx="691117" cy="686389"/>
                      <wp:effectExtent l="0" t="0" r="0" b="0"/>
                      <wp:docPr id="1" name="Imagen 1" descr="C:\Users\DESA103\Dropbox\20130314_115826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DESA103\Dropbox\20130314_115826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1527" cy="6867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F2486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F2486" w:rsidRDefault="00A37305" w:rsidP="00735C3D">
                <w:pPr>
                  <w:pStyle w:val="Sinespaciad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Dirección"/>
                    <w:id w:val="-741638233"/>
                    <w:placeholder>
                      <w:docPart w:val="9120D4C846F44E0395B4213611889C1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35C3D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De Las nieves 2112 c/ augusto roa bastos - lambaré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F2486" w:rsidRDefault="00EF2486">
                <w:pPr>
                  <w:pStyle w:val="Sinespaciado"/>
                </w:pPr>
              </w:p>
            </w:tc>
          </w:tr>
          <w:tr w:rsidR="00EF2486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F2486" w:rsidRDefault="00A37305" w:rsidP="009554C5">
                <w:pPr>
                  <w:pStyle w:val="Sinespaciad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eléfono"/>
                    <w:id w:val="-1808010215"/>
                    <w:placeholder>
                      <w:docPart w:val="FCAAED4E94874EF0BFDE31D15D234CBF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35C3D">
                      <w:rPr>
                        <w:color w:val="93A299" w:themeColor="accent1"/>
                        <w:sz w:val="18"/>
                        <w:szCs w:val="18"/>
                      </w:rPr>
                      <w:t>(021) 554-914</w:t>
                    </w:r>
                  </w:sdtContent>
                </w:sdt>
                <w:r w:rsidR="006F03A1">
                  <w:rPr>
                    <w:color w:val="93A299" w:themeColor="accent1"/>
                    <w:sz w:val="18"/>
                    <w:szCs w:val="18"/>
                    <w:lang w:val="es-ES"/>
                  </w:rPr>
                  <w:t xml:space="preserve">  ▪  </w:t>
                </w:r>
                <w:r w:rsidR="006F03A1">
                  <w:rPr>
                    <w:rFonts w:eastAsiaTheme="minorEastAsia"/>
                    <w:color w:val="93A299" w:themeColor="accent1"/>
                    <w:sz w:val="18"/>
                    <w:szCs w:val="18"/>
                    <w:lang w:val="es-ES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Dirección de correo electrónico"/>
                    <w:id w:val="-725216357"/>
                    <w:placeholder>
                      <w:docPart w:val="CB388C96FA3747FAB1EB1F8C96EF875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735C3D">
                      <w:rPr>
                        <w:color w:val="93A299" w:themeColor="accent1"/>
                        <w:sz w:val="18"/>
                        <w:szCs w:val="18"/>
                      </w:rPr>
                      <w:t>(</w:t>
                    </w:r>
                    <w:r w:rsidR="009554C5">
                      <w:rPr>
                        <w:color w:val="93A299" w:themeColor="accent1"/>
                        <w:sz w:val="18"/>
                        <w:szCs w:val="18"/>
                      </w:rPr>
                      <w:t>0982381922</w:t>
                    </w:r>
                  </w:sdtContent>
                </w:sdt>
                <w:r w:rsidR="006F03A1">
                  <w:rPr>
                    <w:color w:val="93A299" w:themeColor="accent1"/>
                    <w:sz w:val="18"/>
                    <w:szCs w:val="18"/>
                    <w:lang w:val="es-ES"/>
                  </w:rPr>
                  <w:t xml:space="preserve">   ▪  </w:t>
                </w:r>
                <w:r w:rsidR="006F03A1">
                  <w:rPr>
                    <w:rFonts w:eastAsiaTheme="minorEastAsia"/>
                    <w:color w:val="93A299" w:themeColor="accent1"/>
                    <w:sz w:val="18"/>
                    <w:szCs w:val="18"/>
                    <w:lang w:val="es-ES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6766B39B89E7431FB59FF85D468080B2"/>
                    </w:placeholder>
                    <w:text/>
                  </w:sdtPr>
                  <w:sdtEndPr/>
                  <w:sdtContent>
                    <w:r w:rsidR="0033375B">
                      <w:rPr>
                        <w:color w:val="93A299" w:themeColor="accent1"/>
                        <w:sz w:val="18"/>
                        <w:szCs w:val="18"/>
                      </w:rPr>
                      <w:t>escurra03</w:t>
                    </w:r>
                    <w:r w:rsidR="00FE7E70">
                      <w:rPr>
                        <w:color w:val="93A299" w:themeColor="accent1"/>
                        <w:sz w:val="18"/>
                        <w:szCs w:val="18"/>
                      </w:rPr>
                      <w:t>@</w:t>
                    </w:r>
                    <w:r w:rsidR="0033375B">
                      <w:rPr>
                        <w:color w:val="93A299" w:themeColor="accent1"/>
                        <w:sz w:val="18"/>
                        <w:szCs w:val="18"/>
                      </w:rPr>
                      <w:t>hotmail</w:t>
                    </w:r>
                    <w:r w:rsidR="00FE7E70">
                      <w:rPr>
                        <w:color w:val="93A299" w:themeColor="accent1"/>
                        <w:sz w:val="18"/>
                        <w:szCs w:val="18"/>
                      </w:rPr>
                      <w:t>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F2486" w:rsidRDefault="00EF2486">
                <w:pPr>
                  <w:pStyle w:val="Sinespaciado"/>
                </w:pPr>
              </w:p>
            </w:tc>
          </w:tr>
        </w:tbl>
        <w:p w:rsidR="00EF2486" w:rsidRDefault="00A37305">
          <w:pPr>
            <w:rPr>
              <w:b/>
              <w:bCs/>
            </w:rPr>
          </w:pPr>
        </w:p>
      </w:sdtContent>
    </w:sdt>
    <w:p w:rsidR="00EF2486" w:rsidRDefault="00FE7E70">
      <w:pPr>
        <w:pStyle w:val="Encabezadodeseccin"/>
      </w:pPr>
      <w:r>
        <w:rPr>
          <w:lang w:val="es-ES"/>
        </w:rPr>
        <w:t>Información Personal</w:t>
      </w:r>
    </w:p>
    <w:p w:rsidR="00EF2486" w:rsidRDefault="00FE7E70">
      <w:r>
        <w:t>Lugar de Nacimiento: Asunción</w:t>
      </w:r>
      <w:bookmarkStart w:id="0" w:name="_GoBack"/>
      <w:bookmarkEnd w:id="0"/>
    </w:p>
    <w:p w:rsidR="00FE7E70" w:rsidRDefault="00FE7E70" w:rsidP="00FE7E70">
      <w:r>
        <w:t xml:space="preserve">Fecha de Nacimiento: </w:t>
      </w:r>
      <w:r w:rsidRPr="00FE7E70">
        <w:t>9 de Marzo de 1993</w:t>
      </w:r>
    </w:p>
    <w:p w:rsidR="00FE7E70" w:rsidRDefault="00FE7E70">
      <w:r>
        <w:t xml:space="preserve">Cedula de Identidad: </w:t>
      </w:r>
      <w:r w:rsidRPr="00FE7E70">
        <w:t>5.334.847</w:t>
      </w:r>
    </w:p>
    <w:p w:rsidR="00FE7E70" w:rsidRDefault="00FE7E70" w:rsidP="00FE7E70">
      <w:r>
        <w:t>Nacionalidad: Paraguaya</w:t>
      </w:r>
    </w:p>
    <w:p w:rsidR="00873543" w:rsidRDefault="00FE7E70">
      <w:r>
        <w:t>Estado Civil: Soltero</w:t>
      </w:r>
    </w:p>
    <w:p w:rsidR="00FE7E70" w:rsidRDefault="00FE7E70" w:rsidP="00FE7E70">
      <w:pPr>
        <w:pStyle w:val="Encabezadodeseccin"/>
      </w:pPr>
      <w:r>
        <w:rPr>
          <w:lang w:val="es-ES"/>
        </w:rPr>
        <w:t>Educación</w:t>
      </w:r>
    </w:p>
    <w:p w:rsidR="00FE7E70" w:rsidRDefault="00FE7E70" w:rsidP="00FE7E70">
      <w:pPr>
        <w:pStyle w:val="Subseccin"/>
      </w:pPr>
      <w:r w:rsidRPr="00FE7E70">
        <w:rPr>
          <w:color w:val="564B3C" w:themeColor="text2"/>
        </w:rPr>
        <w:t>Escuela Priv. Sub. San Roque González de Santa Cruz</w:t>
      </w:r>
    </w:p>
    <w:p w:rsidR="00FE7E70" w:rsidRDefault="00ED1BBB" w:rsidP="00FE7E70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1° al 6° grado</w:t>
      </w:r>
      <w:r w:rsidR="00FE7E70">
        <w:rPr>
          <w:color w:val="564B3C" w:themeColor="text2"/>
          <w:spacing w:val="24"/>
          <w:lang w:val="es-ES"/>
        </w:rPr>
        <w:t xml:space="preserve"> </w:t>
      </w:r>
      <w:r w:rsidR="00FE7E70"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Escuela Primaria</w:t>
      </w:r>
    </w:p>
    <w:p w:rsidR="00FE7E70" w:rsidRPr="00FE7E70" w:rsidRDefault="00FE7E70" w:rsidP="00FE7E70">
      <w:pPr>
        <w:spacing w:after="0" w:line="240" w:lineRule="auto"/>
        <w:rPr>
          <w:color w:val="564B3C" w:themeColor="text2"/>
        </w:rPr>
      </w:pPr>
    </w:p>
    <w:p w:rsidR="00FE7E70" w:rsidRDefault="00FE7E70" w:rsidP="00FE7E70">
      <w:pPr>
        <w:pStyle w:val="Subseccin"/>
      </w:pPr>
      <w:r w:rsidRPr="00FE7E70">
        <w:rPr>
          <w:color w:val="564B3C" w:themeColor="text2"/>
        </w:rPr>
        <w:t>Colegio Privado Santo Tomás</w:t>
      </w:r>
    </w:p>
    <w:p w:rsidR="00FE7E70" w:rsidRDefault="008C639E" w:rsidP="00FE7E70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</w:rPr>
        <w:t>7° al</w:t>
      </w:r>
      <w:r w:rsidR="00E91898">
        <w:rPr>
          <w:color w:val="564B3C" w:themeColor="text2"/>
        </w:rPr>
        <w:t xml:space="preserve"> 9° Escolar Básica - 1° al</w:t>
      </w:r>
      <w:r>
        <w:rPr>
          <w:color w:val="564B3C" w:themeColor="text2"/>
        </w:rPr>
        <w:t xml:space="preserve"> 3° Curso</w:t>
      </w:r>
      <w:r w:rsidR="00E91898">
        <w:rPr>
          <w:color w:val="564B3C" w:themeColor="text2"/>
        </w:rPr>
        <w:t xml:space="preserve"> </w:t>
      </w:r>
      <w:r w:rsidR="00FE7E70">
        <w:rPr>
          <w:color w:val="564B3C" w:themeColor="text2"/>
          <w:spacing w:val="24"/>
          <w:lang w:val="es-ES"/>
        </w:rPr>
        <w:t xml:space="preserve"> </w:t>
      </w:r>
      <w:r w:rsidR="00FE7E70"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 xml:space="preserve">▪ </w:t>
      </w:r>
      <w:r w:rsidR="00E91898">
        <w:rPr>
          <w:rFonts w:asciiTheme="majorHAnsi" w:eastAsiaTheme="majorEastAsia" w:hAnsiTheme="majorHAnsi" w:cstheme="majorBidi"/>
          <w:color w:val="93A299" w:themeColor="accent1"/>
        </w:rPr>
        <w:t>Bachiller en Ciencias Básicas</w:t>
      </w:r>
    </w:p>
    <w:p w:rsidR="00FE7E70" w:rsidRPr="00FE7E70" w:rsidRDefault="00FE7E70" w:rsidP="00FE7E70">
      <w:pPr>
        <w:spacing w:after="0" w:line="240" w:lineRule="auto"/>
        <w:rPr>
          <w:color w:val="564B3C" w:themeColor="text2"/>
        </w:rPr>
      </w:pPr>
    </w:p>
    <w:p w:rsidR="00FE7E70" w:rsidRDefault="006F03A1" w:rsidP="00FE7E70">
      <w:pPr>
        <w:pStyle w:val="Subseccin"/>
      </w:pPr>
      <w:r>
        <w:rPr>
          <w:color w:val="564B3C" w:themeColor="text2"/>
        </w:rPr>
        <w:t>Universidad Autónoma de Asunción</w:t>
      </w:r>
    </w:p>
    <w:p w:rsidR="00873543" w:rsidRDefault="00FE7E70" w:rsidP="00FE7E70">
      <w:pPr>
        <w:spacing w:after="0" w:line="240" w:lineRule="auto"/>
        <w:rPr>
          <w:color w:val="564B3C" w:themeColor="text2"/>
          <w:spacing w:val="24"/>
          <w:lang w:val="es-ES"/>
        </w:rPr>
      </w:pPr>
      <w:r>
        <w:rPr>
          <w:color w:val="564B3C" w:themeColor="text2"/>
        </w:rPr>
        <w:t xml:space="preserve">Cursando desde </w:t>
      </w:r>
      <w:r>
        <w:rPr>
          <w:color w:val="564B3C" w:themeColor="text2"/>
          <w:spacing w:val="24"/>
          <w:lang w:val="es-ES"/>
        </w:rPr>
        <w:t xml:space="preserve"> Marzo del 2013</w:t>
      </w:r>
    </w:p>
    <w:p w:rsidR="00873543" w:rsidRDefault="00873543" w:rsidP="00873543">
      <w:pPr>
        <w:pStyle w:val="Encabezadodeseccin"/>
      </w:pPr>
      <w:r>
        <w:rPr>
          <w:lang w:val="es-ES"/>
        </w:rPr>
        <w:t>Aptitudes</w:t>
      </w:r>
    </w:p>
    <w:p w:rsidR="00873543" w:rsidRPr="00873543" w:rsidRDefault="00873543" w:rsidP="00873543">
      <w:pPr>
        <w:pStyle w:val="Prrafodelista"/>
        <w:numPr>
          <w:ilvl w:val="0"/>
          <w:numId w:val="6"/>
        </w:numPr>
      </w:pPr>
      <w:r w:rsidRPr="00873543">
        <w:t xml:space="preserve">Curso Teórico-Práctico de Mantenimiento y Reparación de PC </w:t>
      </w:r>
      <w:proofErr w:type="gramStart"/>
      <w:r w:rsidRPr="00873543">
        <w:t>( SINAFOCAL</w:t>
      </w:r>
      <w:proofErr w:type="gramEnd"/>
      <w:r w:rsidRPr="00873543">
        <w:t xml:space="preserve"> )</w:t>
      </w:r>
      <w:r>
        <w:t>.</w:t>
      </w:r>
    </w:p>
    <w:p w:rsidR="00873543" w:rsidRPr="00873543" w:rsidRDefault="00873543" w:rsidP="0087354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873543">
        <w:rPr>
          <w:color w:val="40382D" w:themeColor="text2" w:themeShade="BF"/>
        </w:rPr>
        <w:t>Curso de Operador Windows XP-Centro de Enseñanza Profesional San Roque González de Santa Cruz</w:t>
      </w:r>
      <w:r>
        <w:rPr>
          <w:color w:val="40382D" w:themeColor="text2" w:themeShade="BF"/>
        </w:rPr>
        <w:t>.</w:t>
      </w:r>
    </w:p>
    <w:p w:rsidR="00EF2486" w:rsidRDefault="006F03A1">
      <w:pPr>
        <w:pStyle w:val="Encabezadodeseccin"/>
      </w:pPr>
      <w:r>
        <w:rPr>
          <w:lang w:val="es-ES"/>
        </w:rPr>
        <w:t>Experiencia</w:t>
      </w:r>
    </w:p>
    <w:p w:rsidR="008B147A" w:rsidRDefault="008B147A">
      <w:pPr>
        <w:pStyle w:val="Subseccin"/>
      </w:pPr>
      <w:r>
        <w:t xml:space="preserve">Auxiliar Administrativo </w:t>
      </w:r>
      <w:r w:rsidRPr="008B147A">
        <w:rPr>
          <w:rFonts w:eastAsiaTheme="minorHAnsi" w:cstheme="minorBidi"/>
          <w:bCs w:val="0"/>
          <w:color w:val="auto"/>
          <w:szCs w:val="22"/>
        </w:rPr>
        <w:t>5 años</w:t>
      </w:r>
    </w:p>
    <w:p w:rsidR="008B147A" w:rsidRPr="008B147A" w:rsidRDefault="008B147A">
      <w:pPr>
        <w:pStyle w:val="Subseccin"/>
        <w:rPr>
          <w:rFonts w:eastAsiaTheme="minorHAnsi" w:cstheme="minorBidi"/>
          <w:bCs w:val="0"/>
          <w:color w:val="564B3C" w:themeColor="text2"/>
          <w:szCs w:val="22"/>
        </w:rPr>
      </w:pPr>
      <w:r w:rsidRPr="008B147A">
        <w:rPr>
          <w:rFonts w:eastAsiaTheme="minorHAnsi" w:cstheme="minorBidi"/>
          <w:bCs w:val="0"/>
          <w:color w:val="564B3C" w:themeColor="text2"/>
          <w:szCs w:val="22"/>
        </w:rPr>
        <w:t xml:space="preserve">Casa Enrique </w:t>
      </w:r>
      <w:proofErr w:type="spellStart"/>
      <w:r w:rsidRPr="008B147A">
        <w:rPr>
          <w:rFonts w:eastAsiaTheme="minorHAnsi" w:cstheme="minorBidi"/>
          <w:bCs w:val="0"/>
          <w:color w:val="564B3C" w:themeColor="text2"/>
          <w:szCs w:val="22"/>
        </w:rPr>
        <w:t>Matalon</w:t>
      </w:r>
      <w:proofErr w:type="spellEnd"/>
      <w:r w:rsidRPr="008B147A">
        <w:rPr>
          <w:rFonts w:eastAsiaTheme="minorHAnsi" w:cstheme="minorBidi"/>
          <w:bCs w:val="0"/>
          <w:color w:val="564B3C" w:themeColor="text2"/>
          <w:szCs w:val="22"/>
        </w:rPr>
        <w:t xml:space="preserve"> S.A</w:t>
      </w:r>
    </w:p>
    <w:p w:rsidR="008B147A" w:rsidRDefault="008B147A">
      <w:pPr>
        <w:pStyle w:val="Subseccin"/>
      </w:pPr>
    </w:p>
    <w:p w:rsidR="00EF2486" w:rsidRDefault="00735C3D">
      <w:pPr>
        <w:pStyle w:val="Subseccin"/>
        <w:rPr>
          <w:vanish/>
          <w:specVanish/>
        </w:rPr>
      </w:pPr>
      <w:r w:rsidRPr="00735C3D">
        <w:t>Cajero</w:t>
      </w:r>
    </w:p>
    <w:p w:rsidR="00EF2486" w:rsidRDefault="006F03A1">
      <w:pPr>
        <w:pStyle w:val="Sinespaciado"/>
      </w:pP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 w:rsidR="00963DA4">
        <w:t>2 Meses</w:t>
      </w:r>
      <w:r>
        <w:rPr>
          <w:lang w:val="es-ES"/>
        </w:rPr>
        <w:t xml:space="preserve"> </w:t>
      </w:r>
    </w:p>
    <w:p w:rsidR="00EF2486" w:rsidRPr="00735C3D" w:rsidRDefault="00735C3D">
      <w:pPr>
        <w:spacing w:line="264" w:lineRule="auto"/>
        <w:rPr>
          <w:color w:val="564B3C" w:themeColor="text2"/>
        </w:rPr>
      </w:pPr>
      <w:proofErr w:type="spellStart"/>
      <w:r w:rsidRPr="00735C3D">
        <w:rPr>
          <w:color w:val="564B3C" w:themeColor="text2"/>
        </w:rPr>
        <w:t>Ciber</w:t>
      </w:r>
      <w:proofErr w:type="spellEnd"/>
      <w:r w:rsidRPr="00735C3D">
        <w:rPr>
          <w:color w:val="564B3C" w:themeColor="text2"/>
        </w:rPr>
        <w:t xml:space="preserve"> City</w:t>
      </w:r>
      <w:r w:rsidR="006F03A1">
        <w:rPr>
          <w:color w:val="564B3C" w:themeColor="text2"/>
          <w:spacing w:val="24"/>
          <w:lang w:val="es-ES"/>
        </w:rPr>
        <w:t xml:space="preserve"> </w:t>
      </w:r>
    </w:p>
    <w:p w:rsidR="00735C3D" w:rsidRDefault="00735C3D" w:rsidP="00735C3D">
      <w:pPr>
        <w:pStyle w:val="Sinespaciado"/>
      </w:pPr>
      <w:r w:rsidRPr="00735C3D">
        <w:rPr>
          <w:rFonts w:eastAsiaTheme="majorEastAsia" w:cstheme="majorBidi"/>
          <w:bCs/>
          <w:color w:val="93A299" w:themeColor="accent1"/>
          <w:szCs w:val="28"/>
        </w:rPr>
        <w:t xml:space="preserve">Atención al Cliente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 w:rsidR="00432C96">
        <w:t>2 Años</w:t>
      </w:r>
      <w:r>
        <w:rPr>
          <w:lang w:val="es-ES"/>
        </w:rPr>
        <w:t xml:space="preserve"> </w:t>
      </w:r>
    </w:p>
    <w:p w:rsidR="00735C3D" w:rsidRDefault="00735C3D" w:rsidP="00735C3D">
      <w:pPr>
        <w:spacing w:line="264" w:lineRule="auto"/>
        <w:rPr>
          <w:color w:val="564B3C" w:themeColor="text2"/>
        </w:rPr>
      </w:pPr>
      <w:r w:rsidRPr="00735C3D">
        <w:rPr>
          <w:color w:val="564B3C" w:themeColor="text2"/>
        </w:rPr>
        <w:t xml:space="preserve">Miranda </w:t>
      </w:r>
      <w:proofErr w:type="spellStart"/>
      <w:r w:rsidRPr="00735C3D">
        <w:rPr>
          <w:color w:val="564B3C" w:themeColor="text2"/>
        </w:rPr>
        <w:t>Cel</w:t>
      </w:r>
      <w:r w:rsidR="005E2BBA">
        <w:rPr>
          <w:color w:val="564B3C" w:themeColor="text2"/>
        </w:rPr>
        <w:t>l</w:t>
      </w:r>
      <w:proofErr w:type="spellEnd"/>
      <w:r w:rsidRPr="00735C3D">
        <w:rPr>
          <w:color w:val="564B3C" w:themeColor="text2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 xml:space="preserve">▪ </w:t>
      </w:r>
      <w:r w:rsidR="00FE7E70"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>(</w:t>
      </w:r>
      <w:r w:rsidR="00FE7E70" w:rsidRPr="00FE7E70">
        <w:rPr>
          <w:color w:val="564B3C" w:themeColor="text2"/>
        </w:rPr>
        <w:t>0971</w:t>
      </w:r>
      <w:r w:rsidR="00FE7E70">
        <w:rPr>
          <w:color w:val="564B3C" w:themeColor="text2"/>
        </w:rPr>
        <w:t xml:space="preserve">) </w:t>
      </w:r>
      <w:r w:rsidR="00FE7E70" w:rsidRPr="00FE7E70">
        <w:rPr>
          <w:color w:val="564B3C" w:themeColor="text2"/>
        </w:rPr>
        <w:t>872-343</w:t>
      </w:r>
    </w:p>
    <w:p w:rsidR="00735C3D" w:rsidRDefault="00FE7E70" w:rsidP="00735C3D">
      <w:pPr>
        <w:pStyle w:val="Sinespaciado"/>
      </w:pPr>
      <w:r w:rsidRPr="00FE7E70">
        <w:rPr>
          <w:rFonts w:eastAsiaTheme="majorEastAsia" w:cstheme="majorBidi"/>
          <w:bCs/>
          <w:color w:val="93A299" w:themeColor="accent1"/>
          <w:szCs w:val="28"/>
        </w:rPr>
        <w:t xml:space="preserve">Personal Ayudante </w:t>
      </w:r>
      <w:r w:rsidR="00735C3D"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 w:rsidR="00735C3D"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 w:rsidR="00432C96">
        <w:t>1 Año</w:t>
      </w:r>
      <w:r w:rsidR="00735C3D">
        <w:rPr>
          <w:lang w:val="es-ES"/>
        </w:rPr>
        <w:t xml:space="preserve"> </w:t>
      </w:r>
    </w:p>
    <w:p w:rsidR="00735C3D" w:rsidRDefault="00FE7E70" w:rsidP="00735C3D">
      <w:pPr>
        <w:spacing w:line="264" w:lineRule="auto"/>
        <w:rPr>
          <w:color w:val="564B3C" w:themeColor="text2"/>
        </w:rPr>
      </w:pPr>
      <w:r w:rsidRPr="00FE7E70">
        <w:rPr>
          <w:color w:val="564B3C" w:themeColor="text2"/>
        </w:rPr>
        <w:t xml:space="preserve">Distribuidora Sagitario </w:t>
      </w:r>
      <w:r w:rsidR="00735C3D"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 xml:space="preserve">▪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>(</w:t>
      </w:r>
      <w:r w:rsidRPr="00FE7E70">
        <w:rPr>
          <w:color w:val="564B3C" w:themeColor="text2"/>
        </w:rPr>
        <w:t>0983</w:t>
      </w:r>
      <w:r>
        <w:rPr>
          <w:color w:val="564B3C" w:themeColor="text2"/>
        </w:rPr>
        <w:t xml:space="preserve">) </w:t>
      </w:r>
      <w:r w:rsidRPr="00FE7E70">
        <w:rPr>
          <w:color w:val="564B3C" w:themeColor="text2"/>
        </w:rPr>
        <w:t>485-700</w:t>
      </w:r>
    </w:p>
    <w:p w:rsidR="00FE7E70" w:rsidRDefault="00FE7E70" w:rsidP="00FE7E70">
      <w:pPr>
        <w:pStyle w:val="Sinespaciado"/>
      </w:pPr>
      <w:r>
        <w:rPr>
          <w:rFonts w:eastAsiaTheme="majorEastAsia" w:cstheme="majorBidi"/>
          <w:bCs/>
          <w:color w:val="93A299" w:themeColor="accent1"/>
          <w:szCs w:val="28"/>
        </w:rPr>
        <w:t>Cargo</w:t>
      </w:r>
      <w:r w:rsidRPr="00FE7E70">
        <w:rPr>
          <w:rFonts w:eastAsiaTheme="majorEastAsia" w:cstheme="majorBidi"/>
          <w:bCs/>
          <w:color w:val="93A299" w:themeColor="accent1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 w:rsidR="0057458B">
        <w:t>6 Meses</w:t>
      </w:r>
      <w:r>
        <w:rPr>
          <w:lang w:val="es-ES"/>
        </w:rPr>
        <w:t xml:space="preserve"> </w:t>
      </w:r>
    </w:p>
    <w:p w:rsidR="00FE7E70" w:rsidRPr="00735C3D" w:rsidRDefault="00FE7E70" w:rsidP="00735C3D">
      <w:pPr>
        <w:spacing w:line="264" w:lineRule="auto"/>
        <w:rPr>
          <w:color w:val="564B3C" w:themeColor="text2"/>
        </w:rPr>
      </w:pPr>
      <w:r w:rsidRPr="00FE7E70">
        <w:rPr>
          <w:color w:val="564B3C" w:themeColor="text2"/>
        </w:rPr>
        <w:t xml:space="preserve">Laboratorio Analista de Materia Prima </w:t>
      </w:r>
      <w:proofErr w:type="spellStart"/>
      <w:r w:rsidRPr="00FE7E70">
        <w:rPr>
          <w:color w:val="564B3C" w:themeColor="text2"/>
        </w:rPr>
        <w:t>Alpasa</w:t>
      </w:r>
      <w:proofErr w:type="spellEnd"/>
      <w:r w:rsidRPr="00FE7E70">
        <w:rPr>
          <w:color w:val="564B3C" w:themeColor="text2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>▪ (</w:t>
      </w:r>
      <w:r w:rsidRPr="00FE7E70">
        <w:rPr>
          <w:color w:val="564B3C" w:themeColor="text2"/>
        </w:rPr>
        <w:t>0985</w:t>
      </w:r>
      <w:r>
        <w:rPr>
          <w:color w:val="564B3C" w:themeColor="text2"/>
        </w:rPr>
        <w:t xml:space="preserve">) </w:t>
      </w:r>
      <w:r w:rsidRPr="00FE7E70">
        <w:rPr>
          <w:color w:val="564B3C" w:themeColor="text2"/>
        </w:rPr>
        <w:t>206-874</w:t>
      </w:r>
    </w:p>
    <w:p w:rsidR="00EF2486" w:rsidRDefault="006F03A1">
      <w:pPr>
        <w:pStyle w:val="Encabezadodeseccin"/>
      </w:pPr>
      <w:r>
        <w:rPr>
          <w:lang w:val="es-ES"/>
        </w:rPr>
        <w:t>Referencias</w:t>
      </w:r>
    </w:p>
    <w:p w:rsidR="00873543" w:rsidRPr="00873543" w:rsidRDefault="00873543" w:rsidP="00873543">
      <w:pPr>
        <w:pStyle w:val="Prrafodelista"/>
        <w:numPr>
          <w:ilvl w:val="0"/>
          <w:numId w:val="8"/>
        </w:numPr>
        <w:tabs>
          <w:tab w:val="left" w:pos="2670"/>
        </w:tabs>
        <w:spacing w:after="0"/>
      </w:pPr>
      <w:r w:rsidRPr="00873543">
        <w:rPr>
          <w:color w:val="000000" w:themeColor="text1" w:themeShade="BF"/>
        </w:rPr>
        <w:t xml:space="preserve">Gustavo Miranda </w:t>
      </w:r>
      <w:r w:rsidRPr="00873543">
        <w:rPr>
          <w:rFonts w:asciiTheme="majorHAnsi" w:eastAsiaTheme="majorEastAsia" w:hAnsiTheme="majorHAnsi" w:cstheme="majorBidi"/>
          <w:spacing w:val="24"/>
          <w:lang w:val="es-ES"/>
        </w:rPr>
        <w:t>(</w:t>
      </w:r>
      <w:r w:rsidRPr="00873543">
        <w:t>0971) 872-343</w:t>
      </w:r>
    </w:p>
    <w:p w:rsidR="00873543" w:rsidRPr="00873543" w:rsidRDefault="00873543" w:rsidP="00873543">
      <w:pPr>
        <w:pStyle w:val="Prrafodelista"/>
        <w:numPr>
          <w:ilvl w:val="0"/>
          <w:numId w:val="8"/>
        </w:numPr>
        <w:tabs>
          <w:tab w:val="left" w:pos="2670"/>
        </w:tabs>
        <w:spacing w:after="0"/>
      </w:pPr>
      <w:r w:rsidRPr="00873543">
        <w:rPr>
          <w:color w:val="000000" w:themeColor="text1" w:themeShade="BF"/>
        </w:rPr>
        <w:t>Martin Valiente</w:t>
      </w:r>
      <w:r>
        <w:rPr>
          <w:color w:val="000000" w:themeColor="text1" w:themeShade="BF"/>
        </w:rPr>
        <w:t xml:space="preserve"> </w:t>
      </w:r>
      <w:r w:rsidRPr="00873543">
        <w:rPr>
          <w:color w:val="000000" w:themeColor="text1" w:themeShade="BF"/>
        </w:rPr>
        <w:t xml:space="preserve"> </w:t>
      </w:r>
      <w:r w:rsidRPr="00873543">
        <w:rPr>
          <w:rFonts w:asciiTheme="majorHAnsi" w:eastAsiaTheme="majorEastAsia" w:hAnsiTheme="majorHAnsi" w:cstheme="majorBidi"/>
          <w:spacing w:val="24"/>
          <w:lang w:val="es-ES"/>
        </w:rPr>
        <w:t>(</w:t>
      </w:r>
      <w:r w:rsidRPr="00873543">
        <w:t>09</w:t>
      </w:r>
      <w:r>
        <w:t>82</w:t>
      </w:r>
      <w:r w:rsidRPr="00873543">
        <w:t xml:space="preserve">) </w:t>
      </w:r>
      <w:r>
        <w:t>911</w:t>
      </w:r>
      <w:r w:rsidRPr="00873543">
        <w:t>-</w:t>
      </w:r>
      <w:r>
        <w:t>052</w:t>
      </w:r>
    </w:p>
    <w:p w:rsidR="00873543" w:rsidRPr="00873543" w:rsidRDefault="00873543" w:rsidP="00873543">
      <w:pPr>
        <w:tabs>
          <w:tab w:val="left" w:pos="2670"/>
        </w:tabs>
        <w:spacing w:after="0"/>
        <w:ind w:left="360"/>
      </w:pPr>
    </w:p>
    <w:sectPr w:rsidR="00873543" w:rsidRPr="00873543">
      <w:footerReference w:type="default" r:id="rId13"/>
      <w:headerReference w:type="first" r:id="rId14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05" w:rsidRDefault="00A37305">
      <w:pPr>
        <w:spacing w:after="0" w:line="240" w:lineRule="auto"/>
      </w:pPr>
      <w:r>
        <w:separator/>
      </w:r>
    </w:p>
  </w:endnote>
  <w:endnote w:type="continuationSeparator" w:id="0">
    <w:p w:rsidR="00A37305" w:rsidRDefault="00A3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86" w:rsidRDefault="006F03A1">
    <w:pPr>
      <w:pStyle w:val="Piedepgina"/>
    </w:pP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83AF18" wp14:editId="39E105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2486" w:rsidRDefault="00EF2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F2486" w:rsidRDefault="00EF248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88DD167" wp14:editId="43A701C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2486" w:rsidRDefault="00EF2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EF2486" w:rsidRDefault="00EF248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8FD2E2C" wp14:editId="23E1553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2486" w:rsidRDefault="00EF24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EF2486" w:rsidRDefault="00EF248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8F8D08" wp14:editId="1C2222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2486" w:rsidRDefault="00A37305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D4D0D6979E6040A888B652BDDA81D2E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03A1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Juan Fernando</w:t>
                              </w:r>
                            </w:sdtContent>
                          </w:sdt>
                          <w:r w:rsidR="006F03A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6F03A1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6F03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6F03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6F03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C11" w:rsidRPr="00004C1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6F03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EF2486" w:rsidRDefault="00004C1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D4D0D6979E6040A888B652BDDA81D2E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F03A1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Juan Fernando</w:t>
                        </w:r>
                      </w:sdtContent>
                    </w:sdt>
                    <w:r w:rsidR="006F03A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6F03A1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6F03A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6F03A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6F03A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Pr="00004C11">
                      <w:rPr>
                        <w:noProof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6F03A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05" w:rsidRDefault="00A37305">
      <w:pPr>
        <w:spacing w:after="0" w:line="240" w:lineRule="auto"/>
      </w:pPr>
      <w:r>
        <w:separator/>
      </w:r>
    </w:p>
  </w:footnote>
  <w:footnote w:type="continuationSeparator" w:id="0">
    <w:p w:rsidR="00A37305" w:rsidRDefault="00A37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86" w:rsidRDefault="006F03A1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851F7D" wp14:editId="6215D8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2A0003" wp14:editId="154F7C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62A645" wp14:editId="54917E8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826AE"/>
    <w:multiLevelType w:val="hybridMultilevel"/>
    <w:tmpl w:val="23668A2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BC6F19"/>
    <w:multiLevelType w:val="hybridMultilevel"/>
    <w:tmpl w:val="C3AEA3E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73"/>
    <w:rsid w:val="00004C11"/>
    <w:rsid w:val="00067D9B"/>
    <w:rsid w:val="00111EF7"/>
    <w:rsid w:val="00261DF3"/>
    <w:rsid w:val="0033375B"/>
    <w:rsid w:val="003E6E73"/>
    <w:rsid w:val="00432C96"/>
    <w:rsid w:val="0057458B"/>
    <w:rsid w:val="005E2BBA"/>
    <w:rsid w:val="006F03A1"/>
    <w:rsid w:val="00735C3D"/>
    <w:rsid w:val="00873543"/>
    <w:rsid w:val="008B147A"/>
    <w:rsid w:val="008C639E"/>
    <w:rsid w:val="009554C5"/>
    <w:rsid w:val="00963DA4"/>
    <w:rsid w:val="00A37305"/>
    <w:rsid w:val="00A46455"/>
    <w:rsid w:val="00A571A6"/>
    <w:rsid w:val="00B16A21"/>
    <w:rsid w:val="00B63B81"/>
    <w:rsid w:val="00E72799"/>
    <w:rsid w:val="00E91898"/>
    <w:rsid w:val="00ED1BBB"/>
    <w:rsid w:val="00EF2486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A103\Downloads\TS10184084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FF10BBEA484041BE8338AE4DA35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C7049-4990-47A1-939F-BBB13E02DDE0}"/>
      </w:docPartPr>
      <w:docPartBody>
        <w:p w:rsidR="00FF18C0" w:rsidRDefault="00A956E6">
          <w:pPr>
            <w:pStyle w:val="B6FF10BBEA484041BE8338AE4DA35B8D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2FFD5EF0961C461BA71E2702EAE88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7B4F-0D97-4E00-B2AF-2EF6923A4346}"/>
      </w:docPartPr>
      <w:docPartBody>
        <w:p w:rsidR="00FF18C0" w:rsidRDefault="00A956E6">
          <w:pPr>
            <w:pStyle w:val="2FFD5EF0961C461BA71E2702EAE8814E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9120D4C846F44E0395B4213611889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74F9-46DE-406D-B111-D62F3B680FA5}"/>
      </w:docPartPr>
      <w:docPartBody>
        <w:p w:rsidR="00FF18C0" w:rsidRDefault="00A956E6">
          <w:pPr>
            <w:pStyle w:val="9120D4C846F44E0395B4213611889C1A"/>
          </w:pPr>
          <w:r>
            <w:rPr>
              <w:color w:val="1F497D" w:themeColor="text2"/>
              <w:lang w:val="es-ES"/>
            </w:rPr>
            <w:t>[Escriba su dirección]</w:t>
          </w:r>
        </w:p>
      </w:docPartBody>
    </w:docPart>
    <w:docPart>
      <w:docPartPr>
        <w:name w:val="FCAAED4E94874EF0BFDE31D15D234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8A2DB-BB6F-428B-B55F-D0BB9D3007CF}"/>
      </w:docPartPr>
      <w:docPartBody>
        <w:p w:rsidR="00FF18C0" w:rsidRDefault="00A956E6">
          <w:pPr>
            <w:pStyle w:val="FCAAED4E94874EF0BFDE31D15D234CBF"/>
          </w:pPr>
          <w:r>
            <w:rPr>
              <w:color w:val="1F497D" w:themeColor="text2"/>
              <w:lang w:val="es-ES"/>
            </w:rPr>
            <w:t>[Escriba su número de teléfono]</w:t>
          </w:r>
        </w:p>
      </w:docPartBody>
    </w:docPart>
    <w:docPart>
      <w:docPartPr>
        <w:name w:val="CB388C96FA3747FAB1EB1F8C96EF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FA6E-ABA7-44C1-8B91-83B7622E7E10}"/>
      </w:docPartPr>
      <w:docPartBody>
        <w:p w:rsidR="00FF18C0" w:rsidRDefault="00A956E6">
          <w:pPr>
            <w:pStyle w:val="CB388C96FA3747FAB1EB1F8C96EF875F"/>
          </w:pPr>
          <w:r>
            <w:rPr>
              <w:color w:val="1F497D" w:themeColor="text2"/>
              <w:lang w:val="es-ES"/>
            </w:rPr>
            <w:t>[Escriba su correo electrónico]</w:t>
          </w:r>
        </w:p>
      </w:docPartBody>
    </w:docPart>
    <w:docPart>
      <w:docPartPr>
        <w:name w:val="6766B39B89E7431FB59FF85D46808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AB2C-4F55-4307-A4CF-0DD50C925775}"/>
      </w:docPartPr>
      <w:docPartBody>
        <w:p w:rsidR="00FF18C0" w:rsidRDefault="00A956E6">
          <w:pPr>
            <w:pStyle w:val="6766B39B89E7431FB59FF85D468080B2"/>
          </w:pPr>
          <w:r>
            <w:rPr>
              <w:color w:val="4F81BD" w:themeColor="accent1"/>
              <w:sz w:val="18"/>
              <w:szCs w:val="18"/>
              <w:lang w:val="es-ES"/>
            </w:rPr>
            <w:t>[Escriba su sitio web]</w:t>
          </w:r>
        </w:p>
      </w:docPartBody>
    </w:docPart>
    <w:docPart>
      <w:docPartPr>
        <w:name w:val="D4D0D6979E6040A888B652BDDA81D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8991-FBFE-4C40-BB30-6C19F97720D9}"/>
      </w:docPartPr>
      <w:docPartBody>
        <w:p w:rsidR="00FF18C0" w:rsidRDefault="00A956E6">
          <w:pPr>
            <w:pStyle w:val="D4D0D6979E6040A888B652BDDA81D2EA"/>
          </w:pPr>
          <w:r>
            <w:rPr>
              <w:color w:val="A6A6A6" w:themeColor="background1" w:themeShade="A6"/>
              <w:sz w:val="18"/>
              <w:szCs w:val="1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6"/>
    <w:rsid w:val="00824CC2"/>
    <w:rsid w:val="00A956E6"/>
    <w:rsid w:val="00BF61DD"/>
    <w:rsid w:val="00DD2715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FF10BBEA484041BE8338AE4DA35B8D">
    <w:name w:val="B6FF10BBEA484041BE8338AE4DA35B8D"/>
  </w:style>
  <w:style w:type="paragraph" w:customStyle="1" w:styleId="2FFD5EF0961C461BA71E2702EAE8814E">
    <w:name w:val="2FFD5EF0961C461BA71E2702EAE8814E"/>
  </w:style>
  <w:style w:type="paragraph" w:customStyle="1" w:styleId="9120D4C846F44E0395B4213611889C1A">
    <w:name w:val="9120D4C846F44E0395B4213611889C1A"/>
  </w:style>
  <w:style w:type="paragraph" w:customStyle="1" w:styleId="FCAAED4E94874EF0BFDE31D15D234CBF">
    <w:name w:val="FCAAED4E94874EF0BFDE31D15D234CBF"/>
  </w:style>
  <w:style w:type="paragraph" w:customStyle="1" w:styleId="CB388C96FA3747FAB1EB1F8C96EF875F">
    <w:name w:val="CB388C96FA3747FAB1EB1F8C96EF875F"/>
  </w:style>
  <w:style w:type="paragraph" w:customStyle="1" w:styleId="6766B39B89E7431FB59FF85D468080B2">
    <w:name w:val="6766B39B89E7431FB59FF85D468080B2"/>
  </w:style>
  <w:style w:type="paragraph" w:customStyle="1" w:styleId="43A36C2112354751A6F273309B53DDC5">
    <w:name w:val="43A36C2112354751A6F273309B53DDC5"/>
  </w:style>
  <w:style w:type="paragraph" w:customStyle="1" w:styleId="0BF6C977C093418E931161F784099E6D">
    <w:name w:val="0BF6C977C093418E931161F784099E6D"/>
  </w:style>
  <w:style w:type="paragraph" w:customStyle="1" w:styleId="51848E71E16E4AA4B5B455D09A551066">
    <w:name w:val="51848E71E16E4AA4B5B455D09A551066"/>
  </w:style>
  <w:style w:type="paragraph" w:customStyle="1" w:styleId="645BC6EECC6149069E2429518617415F">
    <w:name w:val="645BC6EECC6149069E2429518617415F"/>
  </w:style>
  <w:style w:type="paragraph" w:customStyle="1" w:styleId="FC4D6E8DE4064FEC94D3BD7862E02F16">
    <w:name w:val="FC4D6E8DE4064FEC94D3BD7862E02F16"/>
  </w:style>
  <w:style w:type="paragraph" w:customStyle="1" w:styleId="46852070E6C94AF6A5902033FA364313">
    <w:name w:val="46852070E6C94AF6A5902033FA364313"/>
  </w:style>
  <w:style w:type="paragraph" w:customStyle="1" w:styleId="D4140981517D4946B0A885E44D2CF6A4">
    <w:name w:val="D4140981517D4946B0A885E44D2CF6A4"/>
  </w:style>
  <w:style w:type="paragraph" w:customStyle="1" w:styleId="4E34D540C9D642DB9CFFF8A01EEB2685">
    <w:name w:val="4E34D540C9D642DB9CFFF8A01EEB2685"/>
  </w:style>
  <w:style w:type="paragraph" w:customStyle="1" w:styleId="1CAAC5A3B9604600BED4E4410630256A">
    <w:name w:val="1CAAC5A3B9604600BED4E4410630256A"/>
  </w:style>
  <w:style w:type="paragraph" w:customStyle="1" w:styleId="5B5A25A22235458785601E86B3055FC3">
    <w:name w:val="5B5A25A22235458785601E86B3055FC3"/>
  </w:style>
  <w:style w:type="paragraph" w:customStyle="1" w:styleId="E1FDCC6D1A15436F9C39273698614124">
    <w:name w:val="E1FDCC6D1A15436F9C39273698614124"/>
  </w:style>
  <w:style w:type="paragraph" w:customStyle="1" w:styleId="71BCDB6A079A4A48B7B4D3B2E04873CF">
    <w:name w:val="71BCDB6A079A4A48B7B4D3B2E04873CF"/>
  </w:style>
  <w:style w:type="paragraph" w:customStyle="1" w:styleId="4ECF24EC87BC479794F9F05DEEF98262">
    <w:name w:val="4ECF24EC87BC479794F9F05DEEF98262"/>
  </w:style>
  <w:style w:type="paragraph" w:customStyle="1" w:styleId="D4D0D6979E6040A888B652BDDA81D2EA">
    <w:name w:val="D4D0D6979E6040A888B652BDDA81D2EA"/>
  </w:style>
  <w:style w:type="paragraph" w:customStyle="1" w:styleId="AB48A20F04FB410C916D90C46563B97C">
    <w:name w:val="AB48A20F04FB410C916D90C46563B97C"/>
    <w:rsid w:val="00A956E6"/>
  </w:style>
  <w:style w:type="paragraph" w:customStyle="1" w:styleId="060492AB9A644E4B9A96CD16F4ACF593">
    <w:name w:val="060492AB9A644E4B9A96CD16F4ACF593"/>
    <w:rsid w:val="00A956E6"/>
  </w:style>
  <w:style w:type="paragraph" w:customStyle="1" w:styleId="084DE8520ED345EDAB3DFE28244FEB26">
    <w:name w:val="084DE8520ED345EDAB3DFE28244FEB26"/>
    <w:rsid w:val="00A956E6"/>
  </w:style>
  <w:style w:type="paragraph" w:customStyle="1" w:styleId="CE1E44AC6F854A728118C322A0DAB997">
    <w:name w:val="CE1E44AC6F854A728118C322A0DAB997"/>
    <w:rsid w:val="00A956E6"/>
  </w:style>
  <w:style w:type="paragraph" w:customStyle="1" w:styleId="DA760D294FE54561A915E4F67EC572D9">
    <w:name w:val="DA760D294FE54561A915E4F67EC572D9"/>
    <w:rsid w:val="00A956E6"/>
  </w:style>
  <w:style w:type="paragraph" w:customStyle="1" w:styleId="5D21642423904915B71E67F8DED19D3D">
    <w:name w:val="5D21642423904915B71E67F8DED19D3D"/>
    <w:rsid w:val="00A956E6"/>
  </w:style>
  <w:style w:type="paragraph" w:customStyle="1" w:styleId="3E80F25A678948CD932D99D977E7FDEB">
    <w:name w:val="3E80F25A678948CD932D99D977E7FDEB"/>
    <w:rsid w:val="00A956E6"/>
  </w:style>
  <w:style w:type="paragraph" w:customStyle="1" w:styleId="6AFDAD6BF5A74627B09AA2162A155D77">
    <w:name w:val="6AFDAD6BF5A74627B09AA2162A155D77"/>
    <w:rsid w:val="00A956E6"/>
  </w:style>
  <w:style w:type="paragraph" w:customStyle="1" w:styleId="66672E7F746445C48501A30730256D4B">
    <w:name w:val="66672E7F746445C48501A30730256D4B"/>
    <w:rsid w:val="00A956E6"/>
  </w:style>
  <w:style w:type="paragraph" w:customStyle="1" w:styleId="12F3031BDB324423918C346CCC1E90F9">
    <w:name w:val="12F3031BDB324423918C346CCC1E90F9"/>
    <w:rsid w:val="00A956E6"/>
  </w:style>
  <w:style w:type="paragraph" w:customStyle="1" w:styleId="95106206693B41C0A837CC99C0BB3185">
    <w:name w:val="95106206693B41C0A837CC99C0BB3185"/>
    <w:rsid w:val="00A956E6"/>
  </w:style>
  <w:style w:type="paragraph" w:customStyle="1" w:styleId="914D4C30B208424B89ED757A6B8953AB">
    <w:name w:val="914D4C30B208424B89ED757A6B8953AB"/>
    <w:rsid w:val="00A956E6"/>
  </w:style>
  <w:style w:type="paragraph" w:customStyle="1" w:styleId="FD177721ADEF41689D006B1C6D1B5855">
    <w:name w:val="FD177721ADEF41689D006B1C6D1B5855"/>
    <w:rsid w:val="00A956E6"/>
  </w:style>
  <w:style w:type="paragraph" w:customStyle="1" w:styleId="1DE3CE24DEB84CC3A7F35A0453FDA228">
    <w:name w:val="1DE3CE24DEB84CC3A7F35A0453FDA228"/>
    <w:rsid w:val="00A956E6"/>
  </w:style>
  <w:style w:type="paragraph" w:customStyle="1" w:styleId="57439D1357CF48D39F73B9636E314122">
    <w:name w:val="57439D1357CF48D39F73B9636E314122"/>
    <w:rsid w:val="00A956E6"/>
  </w:style>
  <w:style w:type="paragraph" w:customStyle="1" w:styleId="A32978B3A7154290A18BA618ABE01537">
    <w:name w:val="A32978B3A7154290A18BA618ABE01537"/>
    <w:rsid w:val="00A956E6"/>
  </w:style>
  <w:style w:type="paragraph" w:customStyle="1" w:styleId="07DBC25A46A84DE0864B46DDE109E0F7">
    <w:name w:val="07DBC25A46A84DE0864B46DDE109E0F7"/>
    <w:rsid w:val="00A956E6"/>
  </w:style>
  <w:style w:type="paragraph" w:customStyle="1" w:styleId="55DB3432E6864088BFF18EACF7B01CE6">
    <w:name w:val="55DB3432E6864088BFF18EACF7B01CE6"/>
    <w:rsid w:val="00A956E6"/>
  </w:style>
  <w:style w:type="paragraph" w:customStyle="1" w:styleId="C2BF4B23C6114A7F8C0FF54FF4BF2399">
    <w:name w:val="C2BF4B23C6114A7F8C0FF54FF4BF2399"/>
    <w:rsid w:val="00A956E6"/>
  </w:style>
  <w:style w:type="paragraph" w:customStyle="1" w:styleId="BBAA8BCFC052416DAA2A22F02FE3B189">
    <w:name w:val="BBAA8BCFC052416DAA2A22F02FE3B189"/>
    <w:rsid w:val="00A956E6"/>
  </w:style>
  <w:style w:type="paragraph" w:customStyle="1" w:styleId="2B3C03A0C5E5490C8F772EBDA6FFF428">
    <w:name w:val="2B3C03A0C5E5490C8F772EBDA6FFF428"/>
    <w:rsid w:val="00A956E6"/>
  </w:style>
  <w:style w:type="paragraph" w:customStyle="1" w:styleId="46C436B95EFE440592A7EB85131D913C">
    <w:name w:val="46C436B95EFE440592A7EB85131D913C"/>
    <w:rsid w:val="00A956E6"/>
  </w:style>
  <w:style w:type="paragraph" w:customStyle="1" w:styleId="A2738242B4094CC59FC83EB41CA4F1D6">
    <w:name w:val="A2738242B4094CC59FC83EB41CA4F1D6"/>
    <w:rsid w:val="00A956E6"/>
  </w:style>
  <w:style w:type="paragraph" w:customStyle="1" w:styleId="FB87020E4F8E49C1AAD56C248DFB9B3D">
    <w:name w:val="FB87020E4F8E49C1AAD56C248DFB9B3D"/>
    <w:rsid w:val="00A956E6"/>
  </w:style>
  <w:style w:type="paragraph" w:customStyle="1" w:styleId="889046E74B2F424ABACD0C8AAFF6BB67">
    <w:name w:val="889046E74B2F424ABACD0C8AAFF6BB67"/>
    <w:rsid w:val="00A956E6"/>
  </w:style>
  <w:style w:type="paragraph" w:customStyle="1" w:styleId="E407AE16D6F6464291E9A6BCE2872890">
    <w:name w:val="E407AE16D6F6464291E9A6BCE2872890"/>
    <w:rsid w:val="00A956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FF10BBEA484041BE8338AE4DA35B8D">
    <w:name w:val="B6FF10BBEA484041BE8338AE4DA35B8D"/>
  </w:style>
  <w:style w:type="paragraph" w:customStyle="1" w:styleId="2FFD5EF0961C461BA71E2702EAE8814E">
    <w:name w:val="2FFD5EF0961C461BA71E2702EAE8814E"/>
  </w:style>
  <w:style w:type="paragraph" w:customStyle="1" w:styleId="9120D4C846F44E0395B4213611889C1A">
    <w:name w:val="9120D4C846F44E0395B4213611889C1A"/>
  </w:style>
  <w:style w:type="paragraph" w:customStyle="1" w:styleId="FCAAED4E94874EF0BFDE31D15D234CBF">
    <w:name w:val="FCAAED4E94874EF0BFDE31D15D234CBF"/>
  </w:style>
  <w:style w:type="paragraph" w:customStyle="1" w:styleId="CB388C96FA3747FAB1EB1F8C96EF875F">
    <w:name w:val="CB388C96FA3747FAB1EB1F8C96EF875F"/>
  </w:style>
  <w:style w:type="paragraph" w:customStyle="1" w:styleId="6766B39B89E7431FB59FF85D468080B2">
    <w:name w:val="6766B39B89E7431FB59FF85D468080B2"/>
  </w:style>
  <w:style w:type="paragraph" w:customStyle="1" w:styleId="43A36C2112354751A6F273309B53DDC5">
    <w:name w:val="43A36C2112354751A6F273309B53DDC5"/>
  </w:style>
  <w:style w:type="paragraph" w:customStyle="1" w:styleId="0BF6C977C093418E931161F784099E6D">
    <w:name w:val="0BF6C977C093418E931161F784099E6D"/>
  </w:style>
  <w:style w:type="paragraph" w:customStyle="1" w:styleId="51848E71E16E4AA4B5B455D09A551066">
    <w:name w:val="51848E71E16E4AA4B5B455D09A551066"/>
  </w:style>
  <w:style w:type="paragraph" w:customStyle="1" w:styleId="645BC6EECC6149069E2429518617415F">
    <w:name w:val="645BC6EECC6149069E2429518617415F"/>
  </w:style>
  <w:style w:type="paragraph" w:customStyle="1" w:styleId="FC4D6E8DE4064FEC94D3BD7862E02F16">
    <w:name w:val="FC4D6E8DE4064FEC94D3BD7862E02F16"/>
  </w:style>
  <w:style w:type="paragraph" w:customStyle="1" w:styleId="46852070E6C94AF6A5902033FA364313">
    <w:name w:val="46852070E6C94AF6A5902033FA364313"/>
  </w:style>
  <w:style w:type="paragraph" w:customStyle="1" w:styleId="D4140981517D4946B0A885E44D2CF6A4">
    <w:name w:val="D4140981517D4946B0A885E44D2CF6A4"/>
  </w:style>
  <w:style w:type="paragraph" w:customStyle="1" w:styleId="4E34D540C9D642DB9CFFF8A01EEB2685">
    <w:name w:val="4E34D540C9D642DB9CFFF8A01EEB2685"/>
  </w:style>
  <w:style w:type="paragraph" w:customStyle="1" w:styleId="1CAAC5A3B9604600BED4E4410630256A">
    <w:name w:val="1CAAC5A3B9604600BED4E4410630256A"/>
  </w:style>
  <w:style w:type="paragraph" w:customStyle="1" w:styleId="5B5A25A22235458785601E86B3055FC3">
    <w:name w:val="5B5A25A22235458785601E86B3055FC3"/>
  </w:style>
  <w:style w:type="paragraph" w:customStyle="1" w:styleId="E1FDCC6D1A15436F9C39273698614124">
    <w:name w:val="E1FDCC6D1A15436F9C39273698614124"/>
  </w:style>
  <w:style w:type="paragraph" w:customStyle="1" w:styleId="71BCDB6A079A4A48B7B4D3B2E04873CF">
    <w:name w:val="71BCDB6A079A4A48B7B4D3B2E04873CF"/>
  </w:style>
  <w:style w:type="paragraph" w:customStyle="1" w:styleId="4ECF24EC87BC479794F9F05DEEF98262">
    <w:name w:val="4ECF24EC87BC479794F9F05DEEF98262"/>
  </w:style>
  <w:style w:type="paragraph" w:customStyle="1" w:styleId="D4D0D6979E6040A888B652BDDA81D2EA">
    <w:name w:val="D4D0D6979E6040A888B652BDDA81D2EA"/>
  </w:style>
  <w:style w:type="paragraph" w:customStyle="1" w:styleId="AB48A20F04FB410C916D90C46563B97C">
    <w:name w:val="AB48A20F04FB410C916D90C46563B97C"/>
    <w:rsid w:val="00A956E6"/>
  </w:style>
  <w:style w:type="paragraph" w:customStyle="1" w:styleId="060492AB9A644E4B9A96CD16F4ACF593">
    <w:name w:val="060492AB9A644E4B9A96CD16F4ACF593"/>
    <w:rsid w:val="00A956E6"/>
  </w:style>
  <w:style w:type="paragraph" w:customStyle="1" w:styleId="084DE8520ED345EDAB3DFE28244FEB26">
    <w:name w:val="084DE8520ED345EDAB3DFE28244FEB26"/>
    <w:rsid w:val="00A956E6"/>
  </w:style>
  <w:style w:type="paragraph" w:customStyle="1" w:styleId="CE1E44AC6F854A728118C322A0DAB997">
    <w:name w:val="CE1E44AC6F854A728118C322A0DAB997"/>
    <w:rsid w:val="00A956E6"/>
  </w:style>
  <w:style w:type="paragraph" w:customStyle="1" w:styleId="DA760D294FE54561A915E4F67EC572D9">
    <w:name w:val="DA760D294FE54561A915E4F67EC572D9"/>
    <w:rsid w:val="00A956E6"/>
  </w:style>
  <w:style w:type="paragraph" w:customStyle="1" w:styleId="5D21642423904915B71E67F8DED19D3D">
    <w:name w:val="5D21642423904915B71E67F8DED19D3D"/>
    <w:rsid w:val="00A956E6"/>
  </w:style>
  <w:style w:type="paragraph" w:customStyle="1" w:styleId="3E80F25A678948CD932D99D977E7FDEB">
    <w:name w:val="3E80F25A678948CD932D99D977E7FDEB"/>
    <w:rsid w:val="00A956E6"/>
  </w:style>
  <w:style w:type="paragraph" w:customStyle="1" w:styleId="6AFDAD6BF5A74627B09AA2162A155D77">
    <w:name w:val="6AFDAD6BF5A74627B09AA2162A155D77"/>
    <w:rsid w:val="00A956E6"/>
  </w:style>
  <w:style w:type="paragraph" w:customStyle="1" w:styleId="66672E7F746445C48501A30730256D4B">
    <w:name w:val="66672E7F746445C48501A30730256D4B"/>
    <w:rsid w:val="00A956E6"/>
  </w:style>
  <w:style w:type="paragraph" w:customStyle="1" w:styleId="12F3031BDB324423918C346CCC1E90F9">
    <w:name w:val="12F3031BDB324423918C346CCC1E90F9"/>
    <w:rsid w:val="00A956E6"/>
  </w:style>
  <w:style w:type="paragraph" w:customStyle="1" w:styleId="95106206693B41C0A837CC99C0BB3185">
    <w:name w:val="95106206693B41C0A837CC99C0BB3185"/>
    <w:rsid w:val="00A956E6"/>
  </w:style>
  <w:style w:type="paragraph" w:customStyle="1" w:styleId="914D4C30B208424B89ED757A6B8953AB">
    <w:name w:val="914D4C30B208424B89ED757A6B8953AB"/>
    <w:rsid w:val="00A956E6"/>
  </w:style>
  <w:style w:type="paragraph" w:customStyle="1" w:styleId="FD177721ADEF41689D006B1C6D1B5855">
    <w:name w:val="FD177721ADEF41689D006B1C6D1B5855"/>
    <w:rsid w:val="00A956E6"/>
  </w:style>
  <w:style w:type="paragraph" w:customStyle="1" w:styleId="1DE3CE24DEB84CC3A7F35A0453FDA228">
    <w:name w:val="1DE3CE24DEB84CC3A7F35A0453FDA228"/>
    <w:rsid w:val="00A956E6"/>
  </w:style>
  <w:style w:type="paragraph" w:customStyle="1" w:styleId="57439D1357CF48D39F73B9636E314122">
    <w:name w:val="57439D1357CF48D39F73B9636E314122"/>
    <w:rsid w:val="00A956E6"/>
  </w:style>
  <w:style w:type="paragraph" w:customStyle="1" w:styleId="A32978B3A7154290A18BA618ABE01537">
    <w:name w:val="A32978B3A7154290A18BA618ABE01537"/>
    <w:rsid w:val="00A956E6"/>
  </w:style>
  <w:style w:type="paragraph" w:customStyle="1" w:styleId="07DBC25A46A84DE0864B46DDE109E0F7">
    <w:name w:val="07DBC25A46A84DE0864B46DDE109E0F7"/>
    <w:rsid w:val="00A956E6"/>
  </w:style>
  <w:style w:type="paragraph" w:customStyle="1" w:styleId="55DB3432E6864088BFF18EACF7B01CE6">
    <w:name w:val="55DB3432E6864088BFF18EACF7B01CE6"/>
    <w:rsid w:val="00A956E6"/>
  </w:style>
  <w:style w:type="paragraph" w:customStyle="1" w:styleId="C2BF4B23C6114A7F8C0FF54FF4BF2399">
    <w:name w:val="C2BF4B23C6114A7F8C0FF54FF4BF2399"/>
    <w:rsid w:val="00A956E6"/>
  </w:style>
  <w:style w:type="paragraph" w:customStyle="1" w:styleId="BBAA8BCFC052416DAA2A22F02FE3B189">
    <w:name w:val="BBAA8BCFC052416DAA2A22F02FE3B189"/>
    <w:rsid w:val="00A956E6"/>
  </w:style>
  <w:style w:type="paragraph" w:customStyle="1" w:styleId="2B3C03A0C5E5490C8F772EBDA6FFF428">
    <w:name w:val="2B3C03A0C5E5490C8F772EBDA6FFF428"/>
    <w:rsid w:val="00A956E6"/>
  </w:style>
  <w:style w:type="paragraph" w:customStyle="1" w:styleId="46C436B95EFE440592A7EB85131D913C">
    <w:name w:val="46C436B95EFE440592A7EB85131D913C"/>
    <w:rsid w:val="00A956E6"/>
  </w:style>
  <w:style w:type="paragraph" w:customStyle="1" w:styleId="A2738242B4094CC59FC83EB41CA4F1D6">
    <w:name w:val="A2738242B4094CC59FC83EB41CA4F1D6"/>
    <w:rsid w:val="00A956E6"/>
  </w:style>
  <w:style w:type="paragraph" w:customStyle="1" w:styleId="FB87020E4F8E49C1AAD56C248DFB9B3D">
    <w:name w:val="FB87020E4F8E49C1AAD56C248DFB9B3D"/>
    <w:rsid w:val="00A956E6"/>
  </w:style>
  <w:style w:type="paragraph" w:customStyle="1" w:styleId="889046E74B2F424ABACD0C8AAFF6BB67">
    <w:name w:val="889046E74B2F424ABACD0C8AAFF6BB67"/>
    <w:rsid w:val="00A956E6"/>
  </w:style>
  <w:style w:type="paragraph" w:customStyle="1" w:styleId="E407AE16D6F6464291E9A6BCE2872890">
    <w:name w:val="E407AE16D6F6464291E9A6BCE2872890"/>
    <w:rsid w:val="00A95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De Las nieves 2112 c/ augusto roa bastos - lambaré</CompanyAddress>
  <CompanyPhone>(021) 554-914</CompanyPhone>
  <CompanyFax/>
  <CompanyEmail>(0982381922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2B006-5B65-4BAA-9F43-2F049102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TS101840847.dotx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Fernando</dc:creator>
  <cp:lastModifiedBy>FeRnAndO eScuRRa</cp:lastModifiedBy>
  <cp:revision>5</cp:revision>
  <dcterms:created xsi:type="dcterms:W3CDTF">2013-04-17T19:28:00Z</dcterms:created>
  <dcterms:modified xsi:type="dcterms:W3CDTF">2017-08-03T17:36:00Z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