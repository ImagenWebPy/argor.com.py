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6B5" w:rsidRPr="003466B5" w:rsidRDefault="00292FCB" w:rsidP="003466B5">
      <w:pPr>
        <w:spacing w:line="360" w:lineRule="auto"/>
        <w:jc w:val="center"/>
        <w:rPr>
          <w:rFonts w:ascii="Aharoni" w:hAnsi="Aharoni" w:cs="Aharoni"/>
          <w:noProof/>
          <w:color w:val="000000" w:themeColor="text1"/>
          <w:sz w:val="56"/>
          <w:szCs w:val="56"/>
          <w:u w:val="single"/>
          <w:lang w:val="es-PY" w:eastAsia="es-PY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5282565</wp:posOffset>
            </wp:positionH>
            <wp:positionV relativeFrom="paragraph">
              <wp:posOffset>0</wp:posOffset>
            </wp:positionV>
            <wp:extent cx="856800" cy="1202400"/>
            <wp:effectExtent l="0" t="0" r="635" b="0"/>
            <wp:wrapSquare wrapText="bothSides"/>
            <wp:docPr id="1" name="Imagen 1" descr="C:\Users\Maika Renata\AppData\Local\Microsoft\Windows\INetCache\Content.Word\20170731_181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a Renata\AppData\Local\Microsoft\Windows\INetCache\Content.Word\20170731_1813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0" cy="12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6B5" w:rsidRPr="003466B5">
        <w:rPr>
          <w:rFonts w:ascii="Aharoni" w:hAnsi="Aharoni" w:cs="Aharoni"/>
          <w:noProof/>
          <w:color w:val="000000" w:themeColor="text1"/>
          <w:sz w:val="56"/>
          <w:szCs w:val="56"/>
          <w:u w:val="single"/>
          <w:lang w:val="es-PY" w:eastAsia="es-PY"/>
        </w:rPr>
        <w:t>CURRICULUM VITAE</w:t>
      </w:r>
    </w:p>
    <w:p w:rsidR="003466B5" w:rsidRDefault="003466B5" w:rsidP="00297851">
      <w:pPr>
        <w:spacing w:line="360" w:lineRule="auto"/>
        <w:rPr>
          <w:rFonts w:ascii="Arial" w:hAnsi="Arial" w:cs="Arial"/>
          <w:color w:val="000000" w:themeColor="text1"/>
          <w:sz w:val="40"/>
          <w:szCs w:val="40"/>
          <w:lang w:val="es-ES"/>
        </w:rPr>
      </w:pPr>
    </w:p>
    <w:p w:rsidR="003466B5" w:rsidRPr="000D25CF" w:rsidRDefault="003466B5" w:rsidP="003466B5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DATOS PERSONALES</w:t>
      </w:r>
    </w:p>
    <w:p w:rsidR="003466B5" w:rsidRPr="000D25CF" w:rsidRDefault="003466B5" w:rsidP="003466B5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 w:rsidRPr="000D25CF">
        <w:rPr>
          <w:rFonts w:ascii="Arial" w:hAnsi="Arial" w:cs="Arial"/>
          <w:noProof/>
          <w:color w:val="000000" w:themeColor="text1"/>
          <w:sz w:val="22"/>
          <w:szCs w:val="22"/>
          <w:lang w:val="es-PY" w:eastAsia="es-P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6F2D74" wp14:editId="1E2F8ACB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600700" cy="0"/>
                <wp:effectExtent l="13335" t="6985" r="5715" b="12065"/>
                <wp:wrapNone/>
                <wp:docPr id="8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78257" id="Conector recto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" strokecolor="black [3213]"/>
            </w:pict>
          </mc:Fallback>
        </mc:AlternateContent>
      </w:r>
    </w:p>
    <w:p w:rsidR="00D56DFE" w:rsidRPr="003466B5" w:rsidRDefault="00B92CAE" w:rsidP="00297851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466B5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Nombre: </w:t>
      </w:r>
      <w:proofErr w:type="spellStart"/>
      <w:r w:rsidRPr="003466B5">
        <w:rPr>
          <w:rFonts w:ascii="Arial" w:hAnsi="Arial" w:cs="Arial"/>
          <w:color w:val="000000" w:themeColor="text1"/>
          <w:sz w:val="22"/>
          <w:szCs w:val="22"/>
          <w:lang w:val="es-ES"/>
        </w:rPr>
        <w:t>Anaida</w:t>
      </w:r>
      <w:proofErr w:type="spellEnd"/>
      <w:r w:rsidRPr="003466B5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Angelina</w:t>
      </w:r>
    </w:p>
    <w:p w:rsidR="00B92CAE" w:rsidRPr="003466B5" w:rsidRDefault="00B92CAE" w:rsidP="00297851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466B5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Apellido: Aguilera de </w:t>
      </w:r>
      <w:r w:rsidR="000D25CF" w:rsidRPr="003466B5">
        <w:rPr>
          <w:rFonts w:ascii="Arial" w:hAnsi="Arial" w:cs="Arial"/>
          <w:color w:val="000000" w:themeColor="text1"/>
          <w:sz w:val="22"/>
          <w:szCs w:val="22"/>
          <w:lang w:val="es-ES"/>
        </w:rPr>
        <w:t>Benítez</w:t>
      </w:r>
    </w:p>
    <w:p w:rsidR="003466B5" w:rsidRDefault="003466B5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D56DFE" w:rsidRPr="000D25CF" w:rsidRDefault="00D56DFE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Fecha de Nacimiento:</w:t>
      </w:r>
      <w:r w:rsidR="00477112"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 w:rsidR="00B92CAE"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18 de septiembre de 1982</w:t>
      </w:r>
    </w:p>
    <w:p w:rsidR="00B92CAE" w:rsidRPr="000D25CF" w:rsidRDefault="00B92CAE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C. I.: 3.648.275</w:t>
      </w:r>
    </w:p>
    <w:p w:rsidR="000D25CF" w:rsidRPr="000D25CF" w:rsidRDefault="00B92CAE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Nacionalidad: </w:t>
      </w:r>
      <w:proofErr w:type="gramStart"/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Paraguaya</w:t>
      </w:r>
      <w:proofErr w:type="gramEnd"/>
      <w:r w:rsidR="000D25CF"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.</w:t>
      </w:r>
    </w:p>
    <w:p w:rsidR="008472E2" w:rsidRPr="000D25CF" w:rsidRDefault="00D56DFE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Datos de contacto:</w:t>
      </w:r>
      <w:r w:rsidR="00477112"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 w:rsidR="00B92CAE"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anaidaaguilera</w:t>
      </w:r>
      <w:r w:rsidR="00DD0753"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@gmail.com</w:t>
      </w:r>
      <w:r w:rsidR="00B14FF6"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 w:rsidR="00DD0753"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/ </w:t>
      </w:r>
      <w:r w:rsidR="00BB0FC4"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Teléfono</w:t>
      </w:r>
      <w:r w:rsidR="00B92CAE"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: 0981- 148294</w:t>
      </w: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F617C4" w:rsidRPr="000D25CF" w:rsidRDefault="00B92CAE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Dirección: Carlos J. Fernández N° 152 esq. Liborio Talavera </w:t>
      </w:r>
    </w:p>
    <w:p w:rsidR="00B92CAE" w:rsidRPr="000D25CF" w:rsidRDefault="00B92CAE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Ciudad: Fernando de la Mora </w:t>
      </w:r>
    </w:p>
    <w:p w:rsidR="00D56DFE" w:rsidRPr="000D25CF" w:rsidRDefault="00D56DFE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97851" w:rsidRPr="000D25CF" w:rsidRDefault="0094686B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softHyphen/>
      </w:r>
    </w:p>
    <w:p w:rsidR="00D56DFE" w:rsidRPr="000D25CF" w:rsidRDefault="00D56DFE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EXPERIENCIA LABORAL</w:t>
      </w:r>
    </w:p>
    <w:p w:rsidR="00D56DFE" w:rsidRPr="000D25CF" w:rsidRDefault="003F1FE3" w:rsidP="002C7CB3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 w:rsidRPr="000D25CF">
        <w:rPr>
          <w:rFonts w:ascii="Arial" w:hAnsi="Arial" w:cs="Arial"/>
          <w:noProof/>
          <w:color w:val="000000" w:themeColor="text1"/>
          <w:sz w:val="22"/>
          <w:szCs w:val="22"/>
          <w:lang w:val="es-PY"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0F050" wp14:editId="1610010F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600700" cy="0"/>
                <wp:effectExtent l="13335" t="6985" r="5715" b="12065"/>
                <wp:wrapNone/>
                <wp:docPr id="7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8D30C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" strokecolor="black [3213]"/>
            </w:pict>
          </mc:Fallback>
        </mc:AlternateContent>
      </w:r>
    </w:p>
    <w:p w:rsidR="000D25CF" w:rsidRPr="000D25CF" w:rsidRDefault="000D25CF" w:rsidP="000D25CF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Mes/año:  </w:t>
      </w: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GOLDEN- Cabinas Telefónicas- Préstamos Prendarios. </w:t>
      </w:r>
    </w:p>
    <w:p w:rsidR="000D25CF" w:rsidRPr="000D25CF" w:rsidRDefault="000D25CF" w:rsidP="000D25CF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                                    </w:t>
      </w: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Atención al Cliente- Vendedora.</w:t>
      </w:r>
    </w:p>
    <w:p w:rsidR="000D25CF" w:rsidRPr="000D25CF" w:rsidRDefault="000D25CF" w:rsidP="000D25CF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                     De </w:t>
      </w:r>
      <w:proofErr w:type="gramStart"/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>Abril</w:t>
      </w:r>
      <w:proofErr w:type="gramEnd"/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 de 2003 a Octubre de 2008.</w:t>
      </w:r>
    </w:p>
    <w:p w:rsidR="000D25CF" w:rsidRPr="000D25CF" w:rsidRDefault="000D25CF" w:rsidP="002C7CB3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</w:p>
    <w:p w:rsidR="00F971A5" w:rsidRPr="000D25CF" w:rsidRDefault="00334C61" w:rsidP="002C7CB3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>Mes/año</w:t>
      </w:r>
      <w:r w:rsidR="00D56DFE"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>:</w:t>
      </w:r>
      <w:r w:rsidR="00442971"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A3 COMERCIAL- Electrodomésticos- Ropería.</w:t>
      </w:r>
    </w:p>
    <w:p w:rsidR="00477112" w:rsidRPr="000D25CF" w:rsidRDefault="00DD0753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                         </w:t>
      </w:r>
      <w:r w:rsidR="00334C61"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Vendedora- Atención al Cliente</w:t>
      </w:r>
      <w:r w:rsidR="007948E7"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.</w:t>
      </w:r>
    </w:p>
    <w:p w:rsidR="00334C61" w:rsidRPr="000D25CF" w:rsidRDefault="00334C61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          </w:t>
      </w:r>
      <w:r w:rsidR="00DD0753"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         </w:t>
      </w:r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De </w:t>
      </w:r>
      <w:proofErr w:type="gramStart"/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>Enero</w:t>
      </w:r>
      <w:proofErr w:type="gramEnd"/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 2013 a Noviembre 2015.</w:t>
      </w:r>
    </w:p>
    <w:p w:rsidR="00F971A5" w:rsidRPr="000D25CF" w:rsidRDefault="00F971A5" w:rsidP="002C7CB3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</w:p>
    <w:p w:rsidR="000D25CF" w:rsidRPr="000D25CF" w:rsidRDefault="000D25CF" w:rsidP="00BA046E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Mes/año:  Estudio Jurídico Integral Aguilera &amp; </w:t>
      </w:r>
      <w:proofErr w:type="spellStart"/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>Asoc</w:t>
      </w:r>
      <w:proofErr w:type="spellEnd"/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>.</w:t>
      </w:r>
    </w:p>
    <w:p w:rsidR="000D25CF" w:rsidRPr="000D25CF" w:rsidRDefault="000D25CF" w:rsidP="000D25CF">
      <w:pPr>
        <w:spacing w:line="276" w:lineRule="auto"/>
        <w:ind w:left="708" w:firstLine="708"/>
        <w:rPr>
          <w:rFonts w:ascii="Arial" w:hAnsi="Arial" w:cs="Arial"/>
          <w:iCs/>
          <w:color w:val="000000" w:themeColor="text1"/>
          <w:sz w:val="22"/>
          <w:szCs w:val="22"/>
        </w:rPr>
      </w:pPr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De </w:t>
      </w:r>
      <w:proofErr w:type="gramStart"/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>Febrero</w:t>
      </w:r>
      <w:proofErr w:type="gramEnd"/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 xml:space="preserve"> 2016 a la fecha </w:t>
      </w:r>
    </w:p>
    <w:p w:rsidR="002C7CB3" w:rsidRPr="000D25CF" w:rsidRDefault="002C7CB3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66B5" w:rsidRDefault="003466B5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C7CB3" w:rsidRPr="000D25CF" w:rsidRDefault="002C7CB3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FORMACIÓN ACADÉMICA</w:t>
      </w:r>
    </w:p>
    <w:p w:rsidR="002C7CB3" w:rsidRPr="000D25CF" w:rsidRDefault="003F1FE3" w:rsidP="002C7CB3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 w:rsidRPr="000D25CF">
        <w:rPr>
          <w:rFonts w:ascii="Arial" w:hAnsi="Arial" w:cs="Arial"/>
          <w:noProof/>
          <w:color w:val="000000" w:themeColor="text1"/>
          <w:sz w:val="22"/>
          <w:szCs w:val="22"/>
          <w:lang w:val="es-PY" w:eastAsia="es-P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567AC" wp14:editId="0D673FC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486400" cy="0"/>
                <wp:effectExtent l="13335" t="6350" r="5715" b="12700"/>
                <wp:wrapNone/>
                <wp:docPr id="6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DDB6F" id="Conector recto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6in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" strokecolor="black [3213]"/>
            </w:pict>
          </mc:Fallback>
        </mc:AlternateContent>
      </w:r>
    </w:p>
    <w:p w:rsidR="003466B5" w:rsidRDefault="003466B5" w:rsidP="002C7CB3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</w:p>
    <w:p w:rsidR="00DD0753" w:rsidRPr="000D25CF" w:rsidRDefault="00F50232" w:rsidP="002C7CB3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>NOTARIA Y ESCRIBANA PÚBLICA.</w:t>
      </w:r>
    </w:p>
    <w:p w:rsidR="00F50232" w:rsidRPr="000D25CF" w:rsidRDefault="00F50232" w:rsidP="002C7CB3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>Universidad del Norte.</w:t>
      </w:r>
    </w:p>
    <w:p w:rsidR="00F50232" w:rsidRPr="000D25CF" w:rsidRDefault="00F50232" w:rsidP="002C7CB3">
      <w:pPr>
        <w:spacing w:line="276" w:lineRule="auto"/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</w:pPr>
      <w:r w:rsidRPr="000D25CF">
        <w:rPr>
          <w:rStyle w:val="nfasissutil"/>
          <w:rFonts w:ascii="Arial" w:hAnsi="Arial" w:cs="Arial"/>
          <w:i w:val="0"/>
          <w:color w:val="000000" w:themeColor="text1"/>
          <w:sz w:val="22"/>
          <w:szCs w:val="22"/>
        </w:rPr>
        <w:t>Año: 2005 a 2009.</w:t>
      </w:r>
    </w:p>
    <w:p w:rsidR="00F971A5" w:rsidRPr="000D25CF" w:rsidRDefault="00F971A5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05998" w:rsidRPr="000D25CF" w:rsidRDefault="00F50232" w:rsidP="00205998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r w:rsidRPr="000D25CF">
        <w:rPr>
          <w:rFonts w:ascii="Arial" w:hAnsi="Arial" w:cs="Arial"/>
          <w:iCs/>
          <w:color w:val="000000" w:themeColor="text1"/>
          <w:sz w:val="22"/>
          <w:szCs w:val="22"/>
        </w:rPr>
        <w:t>ABOGADA</w:t>
      </w:r>
    </w:p>
    <w:p w:rsidR="00F50232" w:rsidRPr="000D25CF" w:rsidRDefault="00F50232" w:rsidP="00205998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r w:rsidRPr="000D25CF">
        <w:rPr>
          <w:rFonts w:ascii="Arial" w:hAnsi="Arial" w:cs="Arial"/>
          <w:iCs/>
          <w:color w:val="000000" w:themeColor="text1"/>
          <w:sz w:val="22"/>
          <w:szCs w:val="22"/>
        </w:rPr>
        <w:t>Universidad del Norte</w:t>
      </w:r>
    </w:p>
    <w:p w:rsidR="00F50232" w:rsidRPr="000D25CF" w:rsidRDefault="00F50232" w:rsidP="00205998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r w:rsidRPr="000D25CF">
        <w:rPr>
          <w:rFonts w:ascii="Arial" w:hAnsi="Arial" w:cs="Arial"/>
          <w:iCs/>
          <w:color w:val="000000" w:themeColor="text1"/>
          <w:sz w:val="22"/>
          <w:szCs w:val="22"/>
        </w:rPr>
        <w:t>Año: 2005 a 2010.</w:t>
      </w:r>
    </w:p>
    <w:p w:rsidR="002C7CB3" w:rsidRPr="000D25CF" w:rsidRDefault="002C7CB3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66B5" w:rsidRDefault="003466B5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030F57" w:rsidRPr="000D25CF" w:rsidRDefault="00030F57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FORMACION COMPLEMENTARIA</w:t>
      </w:r>
    </w:p>
    <w:p w:rsidR="00F971A5" w:rsidRPr="000D25CF" w:rsidRDefault="003F1FE3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noProof/>
          <w:color w:val="000000" w:themeColor="text1"/>
          <w:sz w:val="22"/>
          <w:szCs w:val="22"/>
          <w:lang w:val="es-PY" w:eastAsia="es-P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6665F" wp14:editId="0992236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486400" cy="0"/>
                <wp:effectExtent l="13335" t="10160" r="5715" b="8890"/>
                <wp:wrapNone/>
                <wp:docPr id="5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B8EB7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3pt" to="6in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" strokecolor="black [3213]"/>
            </w:pict>
          </mc:Fallback>
        </mc:AlternateContent>
      </w:r>
    </w:p>
    <w:p w:rsidR="003466B5" w:rsidRDefault="00487C2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DIPLOMADO </w:t>
      </w:r>
      <w:r w:rsidR="00422515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EN MEDIACIÓN </w:t>
      </w:r>
      <w:r w:rsidR="007F596A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DE </w:t>
      </w:r>
      <w:r w:rsidR="0056099E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CONFLICTOS. </w:t>
      </w:r>
    </w:p>
    <w:p w:rsidR="00E77CE8" w:rsidRPr="000D25CF" w:rsidRDefault="00030F5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CONFERENCIAS MAGISTRALES en el INSTITUTO PANAMERICANO DE DERECHO PROCESAL sobre:</w:t>
      </w:r>
    </w:p>
    <w:p w:rsidR="00030F57" w:rsidRPr="000D25CF" w:rsidRDefault="00030F5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La Querella.</w:t>
      </w:r>
    </w:p>
    <w:p w:rsidR="00030F57" w:rsidRPr="000D25CF" w:rsidRDefault="00030F5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La Prueba.</w:t>
      </w:r>
    </w:p>
    <w:p w:rsidR="00030F57" w:rsidRPr="000D25CF" w:rsidRDefault="00030F5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El Juicio Oral.</w:t>
      </w:r>
    </w:p>
    <w:p w:rsidR="00030F57" w:rsidRPr="000D25CF" w:rsidRDefault="00030F5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Las Penas y Medidas.</w:t>
      </w:r>
    </w:p>
    <w:p w:rsidR="00030F57" w:rsidRPr="000D25CF" w:rsidRDefault="00030F5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Los Recursos y el Alegato.</w:t>
      </w:r>
    </w:p>
    <w:p w:rsidR="00030F57" w:rsidRPr="000D25CF" w:rsidRDefault="00030F5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La Contestación.</w:t>
      </w:r>
    </w:p>
    <w:p w:rsidR="00030F57" w:rsidRPr="000D25CF" w:rsidRDefault="00030F5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030F57" w:rsidRPr="000D25CF" w:rsidRDefault="00030F5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CURSO de Derecho Procesal Penal- RECURSOS en el INSTITUTO DE CAPACITACIÓN EN DERECHOS HUMANOS.</w:t>
      </w:r>
    </w:p>
    <w:p w:rsidR="00030F57" w:rsidRPr="000D25CF" w:rsidRDefault="00030F5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66B5" w:rsidRDefault="003466B5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66B5" w:rsidRDefault="003466B5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66B5" w:rsidRDefault="003466B5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3466B5" w:rsidRDefault="003466B5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030F57" w:rsidRPr="000D25CF" w:rsidRDefault="00FE5FF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t>JORNADAS en la UNIVERSIDAD DEL NORTE sobre:</w:t>
      </w:r>
    </w:p>
    <w:p w:rsidR="00FE5FF7" w:rsidRPr="000D25CF" w:rsidRDefault="00FE5FF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Derecho Penal.</w:t>
      </w:r>
    </w:p>
    <w:p w:rsidR="00FE5FF7" w:rsidRPr="000D25CF" w:rsidRDefault="00FE5FF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Aspectos Generales de la Ley 125/91.</w:t>
      </w:r>
    </w:p>
    <w:p w:rsidR="00FE5FF7" w:rsidRPr="000D25CF" w:rsidRDefault="00FE5FF7" w:rsidP="00E77CE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Legislación Bancaria y Financiera.</w:t>
      </w:r>
    </w:p>
    <w:p w:rsidR="00F971A5" w:rsidRPr="000D25CF" w:rsidRDefault="00F971A5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p w:rsidR="000D25CF" w:rsidRPr="000D25CF" w:rsidRDefault="000D25CF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0D25CF" w:rsidRPr="000D25CF" w:rsidRDefault="002C7CB3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0D25CF">
        <w:rPr>
          <w:rFonts w:ascii="Arial" w:hAnsi="Arial" w:cs="Arial"/>
          <w:color w:val="000000" w:themeColor="text1"/>
          <w:sz w:val="22"/>
          <w:szCs w:val="22"/>
          <w:lang w:val="es-ES"/>
        </w:rPr>
        <w:t>IDIOMAS</w:t>
      </w:r>
    </w:p>
    <w:p w:rsidR="00F971A5" w:rsidRPr="000D25CF" w:rsidRDefault="003F1FE3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r w:rsidRPr="000D25CF">
        <w:rPr>
          <w:rFonts w:ascii="Arial" w:hAnsi="Arial" w:cs="Arial"/>
          <w:noProof/>
          <w:color w:val="000000" w:themeColor="text1"/>
          <w:sz w:val="22"/>
          <w:szCs w:val="22"/>
          <w:lang w:val="es-PY" w:eastAsia="es-P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64040C" wp14:editId="05FC28F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486400" cy="0"/>
                <wp:effectExtent l="13335" t="9525" r="5715" b="9525"/>
                <wp:wrapNone/>
                <wp:docPr id="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72E07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6in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" strokecolor="black [3213]"/>
            </w:pict>
          </mc:Fallback>
        </mc:AlternateContent>
      </w:r>
    </w:p>
    <w:p w:rsidR="003466B5" w:rsidRDefault="003466B5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F971A5" w:rsidRDefault="000D25CF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r w:rsidRPr="000D25CF">
        <w:rPr>
          <w:rFonts w:ascii="Arial" w:hAnsi="Arial" w:cs="Arial"/>
          <w:iCs/>
          <w:color w:val="000000" w:themeColor="text1"/>
          <w:sz w:val="22"/>
          <w:szCs w:val="22"/>
        </w:rPr>
        <w:t xml:space="preserve">Castellano y </w:t>
      </w:r>
      <w:proofErr w:type="gramStart"/>
      <w:r w:rsidRPr="000D25CF">
        <w:rPr>
          <w:rFonts w:ascii="Arial" w:hAnsi="Arial" w:cs="Arial"/>
          <w:iCs/>
          <w:color w:val="000000" w:themeColor="text1"/>
          <w:sz w:val="22"/>
          <w:szCs w:val="22"/>
        </w:rPr>
        <w:t>Guaraní</w:t>
      </w:r>
      <w:proofErr w:type="gramEnd"/>
      <w:r w:rsidRPr="000D25CF">
        <w:rPr>
          <w:rFonts w:ascii="Arial" w:hAnsi="Arial" w:cs="Arial"/>
          <w:iCs/>
          <w:color w:val="000000" w:themeColor="text1"/>
          <w:sz w:val="22"/>
          <w:szCs w:val="22"/>
        </w:rPr>
        <w:t>.</w:t>
      </w: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Default="009D4B4E" w:rsidP="002C7CB3">
      <w:pPr>
        <w:spacing w:line="276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9D4B4E" w:rsidRPr="000D25CF" w:rsidRDefault="009D4B4E" w:rsidP="002C7CB3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p w:rsidR="000D25CF" w:rsidRDefault="000D25CF" w:rsidP="002C7CB3">
      <w:pPr>
        <w:spacing w:line="276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9D4B4E" w:rsidRDefault="009D4B4E" w:rsidP="002C7CB3">
      <w:pPr>
        <w:spacing w:line="276" w:lineRule="auto"/>
        <w:rPr>
          <w:noProof/>
        </w:rPr>
      </w:pPr>
    </w:p>
    <w:p w:rsidR="009D4B4E" w:rsidRPr="000D25CF" w:rsidRDefault="009D4B4E" w:rsidP="002C7CB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612130" cy="6452123"/>
            <wp:effectExtent l="0" t="0" r="7620" b="6350"/>
            <wp:docPr id="2" name="Imagen 2" descr="C:\Users\Maika Renata\AppData\Local\Microsoft\Windows\INetCache\Content.Word\20170731_181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ka Renata\AppData\Local\Microsoft\Windows\INetCache\Content.Word\20170731_1814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5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B4E" w:rsidRPr="000D25CF" w:rsidSect="005B5669">
      <w:pgSz w:w="12240" w:h="20160" w:code="5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CE"/>
    <w:rsid w:val="00030F57"/>
    <w:rsid w:val="00064D24"/>
    <w:rsid w:val="000A7DDE"/>
    <w:rsid w:val="000B00ED"/>
    <w:rsid w:val="000D25CF"/>
    <w:rsid w:val="000E743F"/>
    <w:rsid w:val="00156986"/>
    <w:rsid w:val="001D0D6F"/>
    <w:rsid w:val="001D621A"/>
    <w:rsid w:val="00205998"/>
    <w:rsid w:val="002627CE"/>
    <w:rsid w:val="002701DA"/>
    <w:rsid w:val="002704AC"/>
    <w:rsid w:val="00277868"/>
    <w:rsid w:val="00292FCB"/>
    <w:rsid w:val="00297851"/>
    <w:rsid w:val="002C7CB3"/>
    <w:rsid w:val="00334C61"/>
    <w:rsid w:val="003466B5"/>
    <w:rsid w:val="0038003A"/>
    <w:rsid w:val="003873F8"/>
    <w:rsid w:val="003F1FE3"/>
    <w:rsid w:val="00422515"/>
    <w:rsid w:val="00423256"/>
    <w:rsid w:val="00434E63"/>
    <w:rsid w:val="00442971"/>
    <w:rsid w:val="00477112"/>
    <w:rsid w:val="00487C27"/>
    <w:rsid w:val="004E0186"/>
    <w:rsid w:val="00560706"/>
    <w:rsid w:val="0056099E"/>
    <w:rsid w:val="005856F3"/>
    <w:rsid w:val="00592D0F"/>
    <w:rsid w:val="005B5669"/>
    <w:rsid w:val="005C0DD3"/>
    <w:rsid w:val="00721876"/>
    <w:rsid w:val="007948E7"/>
    <w:rsid w:val="007F596A"/>
    <w:rsid w:val="00840950"/>
    <w:rsid w:val="008472E2"/>
    <w:rsid w:val="008C68FC"/>
    <w:rsid w:val="0094686B"/>
    <w:rsid w:val="009D4B4E"/>
    <w:rsid w:val="00A80D55"/>
    <w:rsid w:val="00AC2E94"/>
    <w:rsid w:val="00AD4E08"/>
    <w:rsid w:val="00B14FF6"/>
    <w:rsid w:val="00B30645"/>
    <w:rsid w:val="00B352F6"/>
    <w:rsid w:val="00B92CAE"/>
    <w:rsid w:val="00BA046E"/>
    <w:rsid w:val="00BB0FC4"/>
    <w:rsid w:val="00BD32DE"/>
    <w:rsid w:val="00C61D28"/>
    <w:rsid w:val="00CE5FB6"/>
    <w:rsid w:val="00D25E81"/>
    <w:rsid w:val="00D34171"/>
    <w:rsid w:val="00D56DFE"/>
    <w:rsid w:val="00D83B70"/>
    <w:rsid w:val="00D965EB"/>
    <w:rsid w:val="00DD0753"/>
    <w:rsid w:val="00E776AD"/>
    <w:rsid w:val="00E77CE8"/>
    <w:rsid w:val="00EA32F0"/>
    <w:rsid w:val="00F233A4"/>
    <w:rsid w:val="00F50232"/>
    <w:rsid w:val="00F617C4"/>
    <w:rsid w:val="00F971A5"/>
    <w:rsid w:val="00FE5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AE54D2"/>
  <w15:docId w15:val="{59BE761F-6064-476C-BD03-E94D6AFE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E81"/>
  </w:style>
  <w:style w:type="paragraph" w:styleId="Ttulo1">
    <w:name w:val="heading 1"/>
    <w:basedOn w:val="Normal"/>
    <w:next w:val="Normal"/>
    <w:link w:val="Ttulo1Car"/>
    <w:uiPriority w:val="9"/>
    <w:qFormat/>
    <w:rsid w:val="00D56D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D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6D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DFE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D56DFE"/>
  </w:style>
  <w:style w:type="character" w:customStyle="1" w:styleId="Ttulo1Car">
    <w:name w:val="Título 1 Car"/>
    <w:basedOn w:val="Fuentedeprrafopredeter"/>
    <w:link w:val="Ttulo1"/>
    <w:uiPriority w:val="9"/>
    <w:rsid w:val="00D56D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56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56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56DFE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D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6DF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ipervnculo">
    <w:name w:val="Hyperlink"/>
    <w:basedOn w:val="Fuentedeprrafopredeter"/>
    <w:uiPriority w:val="99"/>
    <w:unhideWhenUsed/>
    <w:rsid w:val="00DD0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&#233;\Desktop\cv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8A03A-5600-4CE7-BEEC-ABCF8C90A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cv20</Template>
  <TotalTime>0</TotalTime>
  <Pages>3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ModelosCurriculumVitae.com</dc:creator>
  <cp:lastModifiedBy>PC1</cp:lastModifiedBy>
  <cp:revision>2</cp:revision>
  <cp:lastPrinted>2014-02-05T13:05:00Z</cp:lastPrinted>
  <dcterms:created xsi:type="dcterms:W3CDTF">2017-07-31T22:23:00Z</dcterms:created>
  <dcterms:modified xsi:type="dcterms:W3CDTF">2017-07-31T22:23:00Z</dcterms:modified>
</cp:coreProperties>
</file>